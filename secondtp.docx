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19BAA" w14:textId="368D900A" w:rsidR="009C04DB" w:rsidRDefault="008A1995">
      <w:pPr>
        <w:widowControl w:val="0"/>
        <w:jc w:val="center"/>
      </w:pPr>
      <w:r>
        <w:t>ГУАП</w:t>
      </w:r>
    </w:p>
    <w:p w14:paraId="2ADDA5E6" w14:textId="77777777" w:rsidR="009C04DB" w:rsidRDefault="008A1995">
      <w:pPr>
        <w:widowControl w:val="0"/>
        <w:spacing w:before="480"/>
        <w:jc w:val="center"/>
      </w:pPr>
      <w:r>
        <w:t xml:space="preserve">КАФЕДРА № </w:t>
      </w:r>
      <w:r w:rsidR="00192B76">
        <w:t>14</w:t>
      </w:r>
    </w:p>
    <w:p w14:paraId="14322A92" w14:textId="77777777" w:rsidR="009C04DB" w:rsidRDefault="008A1995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397D77D" w14:textId="77777777" w:rsidR="009C04DB" w:rsidRDefault="008A1995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C04DB" w14:paraId="2693FD25" w14:textId="77777777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5332B5F1" w14:textId="77777777" w:rsidR="009C04DB" w:rsidRDefault="000B04A1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B7ACF17" w14:textId="77777777" w:rsidR="009C04DB" w:rsidRDefault="009C04DB">
            <w:pPr>
              <w:widowControl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1679ED1" w14:textId="77777777" w:rsidR="009C04DB" w:rsidRDefault="009C04DB">
            <w:pPr>
              <w:widowControl w:val="0"/>
              <w:spacing w:before="120"/>
              <w:jc w:val="center"/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F447C43" w14:textId="77777777" w:rsidR="009C04DB" w:rsidRDefault="009C04DB">
            <w:pPr>
              <w:widowControl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15FE2FF" w14:textId="77777777" w:rsidR="009C04DB" w:rsidRDefault="000B04A1">
            <w:pPr>
              <w:widowControl w:val="0"/>
              <w:spacing w:before="120"/>
              <w:jc w:val="center"/>
            </w:pPr>
            <w:r>
              <w:t>А</w:t>
            </w:r>
            <w:r w:rsidR="00C13A6E">
              <w:t>.</w:t>
            </w:r>
            <w:r w:rsidR="00192B76">
              <w:t xml:space="preserve"> </w:t>
            </w:r>
            <w:r>
              <w:t>Ю</w:t>
            </w:r>
            <w:r w:rsidR="00C13A6E">
              <w:t>.</w:t>
            </w:r>
            <w:r w:rsidR="00192B76">
              <w:t xml:space="preserve"> </w:t>
            </w:r>
            <w:r>
              <w:t>Петров</w:t>
            </w:r>
            <w:r w:rsidR="008A1995">
              <w:t xml:space="preserve"> </w:t>
            </w:r>
          </w:p>
        </w:tc>
      </w:tr>
      <w:tr w:rsidR="009C04DB" w14:paraId="2A6C9A9B" w14:textId="77777777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6634A3D" w14:textId="77777777" w:rsidR="009C04DB" w:rsidRDefault="008A199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A23B8CF" w14:textId="77777777" w:rsidR="009C04DB" w:rsidRDefault="009C04DB">
            <w:pPr>
              <w:widowControl w:val="0"/>
              <w:spacing w:line="180" w:lineRule="exact"/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775D54F" w14:textId="77777777" w:rsidR="009C04DB" w:rsidRDefault="008A199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E851823" w14:textId="77777777" w:rsidR="009C04DB" w:rsidRDefault="009C04DB">
            <w:pPr>
              <w:widowControl w:val="0"/>
              <w:spacing w:line="180" w:lineRule="exact"/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2FBA16D" w14:textId="77777777" w:rsidR="009C04DB" w:rsidRDefault="008A199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373F524" w14:textId="77777777" w:rsidR="009C04DB" w:rsidRDefault="009C04DB">
      <w:pPr>
        <w:pStyle w:val="afa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C04DB" w14:paraId="60618987" w14:textId="77777777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902ED6" w14:textId="3285C218" w:rsidR="009C04DB" w:rsidRDefault="008A1995">
            <w:pPr>
              <w:pStyle w:val="afa"/>
              <w:spacing w:before="960"/>
            </w:pPr>
            <w:r>
              <w:t>ОТЧЕТ О ЛАБОРАТОРНОЙ РАБОТЕ</w:t>
            </w:r>
            <w:r w:rsidR="00334832">
              <w:t xml:space="preserve"> №</w:t>
            </w:r>
            <w:r w:rsidR="004C3B70">
              <w:t>2</w:t>
            </w:r>
          </w:p>
        </w:tc>
      </w:tr>
      <w:tr w:rsidR="009C04DB" w14:paraId="47A7A4F6" w14:textId="77777777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8E5EC51" w14:textId="00635DF4" w:rsidR="009C04DB" w:rsidRPr="00334832" w:rsidRDefault="004C3B70">
            <w:pPr>
              <w:pStyle w:val="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</w:rPr>
              <w:t>ПЕРЕГРУЗКА ОПЕРАТОРОВ</w:t>
            </w:r>
          </w:p>
        </w:tc>
      </w:tr>
      <w:tr w:rsidR="009C04DB" w14:paraId="3D7E1EE5" w14:textId="77777777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5703A6D" w14:textId="77777777" w:rsidR="009C04DB" w:rsidRPr="00570B19" w:rsidRDefault="008A1995" w:rsidP="0033483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34832">
              <w:rPr>
                <w:sz w:val="28"/>
                <w:szCs w:val="28"/>
                <w:lang w:val="ru-RU"/>
              </w:rPr>
              <w:t>ТЕХНОЛОГИИ ПРОГРАММИРОВАНИЯ</w:t>
            </w:r>
          </w:p>
        </w:tc>
      </w:tr>
      <w:tr w:rsidR="009C04DB" w14:paraId="4208EE37" w14:textId="77777777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A7412FB" w14:textId="77777777" w:rsidR="009C04DB" w:rsidRDefault="009C04D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C04DB" w14:paraId="1717F608" w14:textId="77777777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BA7954F" w14:textId="77777777" w:rsidR="009C04DB" w:rsidRDefault="009C04DB">
            <w:pPr>
              <w:widowControl w:val="0"/>
              <w:jc w:val="center"/>
            </w:pPr>
          </w:p>
        </w:tc>
      </w:tr>
    </w:tbl>
    <w:p w14:paraId="0D464DFA" w14:textId="32EED9E5" w:rsidR="009C04DB" w:rsidRDefault="008A1995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C04DB" w14:paraId="0AAA3D59" w14:textId="77777777">
        <w:tc>
          <w:tcPr>
            <w:tcW w:w="216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5D2A24B8" w14:textId="77777777" w:rsidR="009C04DB" w:rsidRDefault="008A1995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4CF89D3" w14:textId="77777777" w:rsidR="009C04DB" w:rsidRPr="00C13A6E" w:rsidRDefault="00C13A6E">
            <w:pPr>
              <w:widowControl w:val="0"/>
              <w:spacing w:before="120"/>
              <w:jc w:val="center"/>
            </w:pPr>
            <w:r>
              <w:t>1243</w:t>
            </w: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8E73B79" w14:textId="77777777" w:rsidR="009C04DB" w:rsidRDefault="009C04DB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79E13FEF" w14:textId="2B627157" w:rsidR="009C04DB" w:rsidRDefault="00C84C4A" w:rsidP="00192B76">
            <w:pPr>
              <w:widowControl w:val="0"/>
              <w:spacing w:before="120"/>
            </w:pPr>
            <w:r>
              <w:rPr>
                <w:noProof/>
              </w:rPr>
              <w:t xml:space="preserve">                      </w:t>
            </w:r>
            <w:r w:rsidR="00A467A5">
              <w:t>17</w:t>
            </w:r>
            <w:r>
              <w:t>.0</w:t>
            </w:r>
            <w:r w:rsidR="004C3B70">
              <w:t>5</w:t>
            </w:r>
            <w:r w:rsidR="00334832">
              <w:t>.2024</w:t>
            </w: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15EAFC1" w14:textId="77777777" w:rsidR="009C04DB" w:rsidRDefault="009C04DB">
            <w:pPr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388969BD" w14:textId="15501BF6" w:rsidR="009C04DB" w:rsidRPr="00A467A5" w:rsidRDefault="00A467A5">
            <w:pPr>
              <w:widowControl w:val="0"/>
              <w:spacing w:before="120"/>
              <w:jc w:val="center"/>
            </w:pPr>
            <w:r>
              <w:t>М. Э. Зайнулин</w:t>
            </w:r>
          </w:p>
        </w:tc>
      </w:tr>
      <w:tr w:rsidR="009C04DB" w14:paraId="2996A898" w14:textId="77777777">
        <w:tc>
          <w:tcPr>
            <w:tcW w:w="216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0002FF6" w14:textId="77777777" w:rsidR="009C04DB" w:rsidRDefault="009C04DB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23CC5C9" w14:textId="77777777" w:rsidR="009C04DB" w:rsidRDefault="009C04DB">
            <w:pPr>
              <w:widowControl w:val="0"/>
              <w:spacing w:line="180" w:lineRule="exact"/>
            </w:pP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07C8C8E" w14:textId="77777777" w:rsidR="009C04DB" w:rsidRDefault="009C04DB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52909F0" w14:textId="77777777" w:rsidR="009C04DB" w:rsidRDefault="008A199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26F1AAD" w14:textId="77777777" w:rsidR="009C04DB" w:rsidRDefault="009C04DB">
            <w:pPr>
              <w:widowControl w:val="0"/>
              <w:spacing w:line="180" w:lineRule="exact"/>
            </w:pPr>
          </w:p>
        </w:tc>
        <w:tc>
          <w:tcPr>
            <w:tcW w:w="26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B5F1433" w14:textId="77777777" w:rsidR="009C04DB" w:rsidRDefault="008A199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3CE8E50" w14:textId="77777777" w:rsidR="009C04DB" w:rsidRDefault="009C04DB">
      <w:pPr>
        <w:widowControl w:val="0"/>
        <w:rPr>
          <w:sz w:val="20"/>
          <w:szCs w:val="20"/>
        </w:rPr>
      </w:pPr>
    </w:p>
    <w:p w14:paraId="7636444A" w14:textId="77777777" w:rsidR="009C04DB" w:rsidRDefault="008A1995">
      <w:pPr>
        <w:widowControl w:val="0"/>
        <w:spacing w:before="1800"/>
        <w:jc w:val="center"/>
      </w:pPr>
      <w:r>
        <w:t>Санкт-Петербург</w:t>
      </w:r>
      <w:r w:rsidRPr="00C84C4A">
        <w:t xml:space="preserve"> </w:t>
      </w:r>
      <w:r w:rsidR="00334832">
        <w:t>2024</w:t>
      </w:r>
    </w:p>
    <w:p w14:paraId="1AE6B1B0" w14:textId="77777777" w:rsidR="009C04DB" w:rsidRDefault="008A1995">
      <w:r>
        <w:br w:type="page" w:clear="all"/>
      </w:r>
    </w:p>
    <w:p w14:paraId="1F3B6882" w14:textId="77777777" w:rsidR="00E20A65" w:rsidRDefault="00E20A65" w:rsidP="00A23B13">
      <w:pPr>
        <w:widowControl w:val="0"/>
        <w:spacing w:line="360" w:lineRule="auto"/>
        <w:rPr>
          <w:b/>
          <w:bCs/>
          <w:sz w:val="28"/>
          <w:szCs w:val="28"/>
        </w:rPr>
      </w:pPr>
      <w:r w:rsidRPr="006A6900">
        <w:rPr>
          <w:b/>
          <w:bCs/>
          <w:sz w:val="28"/>
          <w:szCs w:val="28"/>
        </w:rPr>
        <w:lastRenderedPageBreak/>
        <w:t>1. Описание задания</w:t>
      </w:r>
    </w:p>
    <w:p w14:paraId="15BB2F81" w14:textId="5EC56E97" w:rsidR="004C3B70" w:rsidRPr="004C3B70" w:rsidRDefault="004C3B70" w:rsidP="00A23B13">
      <w:pPr>
        <w:widowControl w:val="0"/>
        <w:spacing w:line="360" w:lineRule="auto"/>
      </w:pPr>
      <w:r>
        <w:rPr>
          <w:b/>
          <w:bCs/>
          <w:sz w:val="28"/>
          <w:szCs w:val="28"/>
        </w:rPr>
        <w:tab/>
      </w:r>
      <w:r w:rsidRPr="004C3B70">
        <w:t>Вариант 10</w:t>
      </w:r>
    </w:p>
    <w:p w14:paraId="1395DE3F" w14:textId="77777777" w:rsidR="00A467A5" w:rsidRDefault="004C3B70" w:rsidP="00A467A5">
      <w:pPr>
        <w:widowControl w:val="0"/>
        <w:spacing w:line="360" w:lineRule="auto"/>
        <w:ind w:firstLine="709"/>
        <w:jc w:val="both"/>
      </w:pPr>
      <w:r>
        <w:t xml:space="preserve">• </w:t>
      </w:r>
      <w:r w:rsidR="00A467A5">
        <w:t xml:space="preserve">Унарная операция. Создать класс координаты (x, y, z) с ++ и --. </w:t>
      </w:r>
    </w:p>
    <w:p w14:paraId="2BBCB9B6" w14:textId="77777777" w:rsidR="00A467A5" w:rsidRDefault="00A467A5" w:rsidP="00A467A5">
      <w:pPr>
        <w:widowControl w:val="0"/>
        <w:spacing w:line="360" w:lineRule="auto"/>
        <w:ind w:firstLine="709"/>
        <w:jc w:val="both"/>
      </w:pPr>
      <w:r>
        <w:t xml:space="preserve">Операторы: ++ (постфиксная форма, метод) прибавляет 1,5 ко всем координатам, </w:t>
      </w:r>
    </w:p>
    <w:p w14:paraId="3AD3357B" w14:textId="77777777" w:rsidR="00A467A5" w:rsidRDefault="00A467A5" w:rsidP="00A467A5">
      <w:pPr>
        <w:widowControl w:val="0"/>
        <w:spacing w:line="360" w:lineRule="auto"/>
        <w:ind w:firstLine="709"/>
        <w:jc w:val="both"/>
      </w:pPr>
      <w:r>
        <w:t xml:space="preserve"> --(постфиксная форма, метод) вычитает 5,9 от всех координат, </w:t>
      </w:r>
    </w:p>
    <w:p w14:paraId="4A74C01C" w14:textId="77777777" w:rsidR="00A467A5" w:rsidRDefault="00A467A5" w:rsidP="00A467A5">
      <w:pPr>
        <w:widowControl w:val="0"/>
        <w:spacing w:line="360" w:lineRule="auto"/>
        <w:ind w:firstLine="709"/>
        <w:jc w:val="both"/>
      </w:pPr>
      <w:r>
        <w:t xml:space="preserve">++ (префиксная форма, дружественная функция) складывает все три координаты, </w:t>
      </w:r>
    </w:p>
    <w:p w14:paraId="38770280" w14:textId="1E1AAECE" w:rsidR="004C3B70" w:rsidRDefault="00A467A5" w:rsidP="00A467A5">
      <w:pPr>
        <w:widowControl w:val="0"/>
        <w:spacing w:line="360" w:lineRule="auto"/>
        <w:ind w:firstLine="709"/>
        <w:jc w:val="both"/>
      </w:pPr>
      <w:r>
        <w:t xml:space="preserve"> --(префиксная форма, метод) вычитает координаты друг из друга).</w:t>
      </w:r>
    </w:p>
    <w:p w14:paraId="7643AA37" w14:textId="77777777" w:rsidR="004C3B70" w:rsidRDefault="004C3B70" w:rsidP="004C3B70">
      <w:pPr>
        <w:widowControl w:val="0"/>
        <w:spacing w:line="360" w:lineRule="auto"/>
        <w:ind w:firstLine="709"/>
        <w:jc w:val="both"/>
      </w:pPr>
      <w:r>
        <w:t>• Задание 2. Бинарная операция</w:t>
      </w:r>
    </w:p>
    <w:p w14:paraId="0E153EEA" w14:textId="14085748" w:rsidR="006A6900" w:rsidRDefault="004C3B70" w:rsidP="004C3B70">
      <w:pPr>
        <w:widowControl w:val="0"/>
        <w:spacing w:line="360" w:lineRule="auto"/>
        <w:ind w:firstLine="709"/>
        <w:jc w:val="both"/>
      </w:pPr>
      <w:r>
        <w:t xml:space="preserve"> </w:t>
      </w:r>
      <w:r w:rsidR="00A467A5">
        <w:t>Создать класс стек, размер вводится с клавиатуры, заполняется стек случайными числами. Описать операторы сравнения !=, , &lt;=, &gt;=, == для работы с другими экземплярами вашего класса, оператор () возвращает под-стек.</w:t>
      </w:r>
    </w:p>
    <w:p w14:paraId="2938C392" w14:textId="77777777" w:rsidR="00E20A65" w:rsidRDefault="00E20A65" w:rsidP="00A23B13">
      <w:pPr>
        <w:widowControl w:val="0"/>
        <w:spacing w:line="360" w:lineRule="auto"/>
        <w:rPr>
          <w:b/>
          <w:bCs/>
          <w:sz w:val="28"/>
          <w:szCs w:val="28"/>
        </w:rPr>
      </w:pPr>
      <w:r w:rsidRPr="006A6900">
        <w:rPr>
          <w:b/>
          <w:bCs/>
          <w:sz w:val="28"/>
          <w:szCs w:val="28"/>
        </w:rPr>
        <w:t>2. Формализация</w:t>
      </w:r>
    </w:p>
    <w:p w14:paraId="6BD5CC20" w14:textId="77777777" w:rsidR="001A208A" w:rsidRDefault="001A208A" w:rsidP="00A23B13">
      <w:pPr>
        <w:widowControl w:val="0"/>
        <w:spacing w:line="360" w:lineRule="auto"/>
      </w:pPr>
      <w:r>
        <w:t xml:space="preserve">Все данные вводятся с клавиатуры. </w:t>
      </w:r>
    </w:p>
    <w:p w14:paraId="68E0C75E" w14:textId="77777777" w:rsidR="001A208A" w:rsidRDefault="001A208A" w:rsidP="00A23B13">
      <w:pPr>
        <w:widowControl w:val="0"/>
        <w:spacing w:line="360" w:lineRule="auto"/>
      </w:pPr>
      <w:r>
        <w:sym w:font="Symbol" w:char="F0B7"/>
      </w:r>
      <w:r>
        <w:t xml:space="preserve"> Интерфейс программы реализован командами циклически запрашиваемыми. После вызова команды выполняется соответствующее действие или последовательность действий. </w:t>
      </w:r>
    </w:p>
    <w:p w14:paraId="7F711CA5" w14:textId="0C9D1109" w:rsidR="00650C83" w:rsidRDefault="001A208A" w:rsidP="00A23B13">
      <w:pPr>
        <w:widowControl w:val="0"/>
        <w:spacing w:line="360" w:lineRule="auto"/>
      </w:pPr>
      <w:r>
        <w:sym w:font="Symbol" w:char="F0B7"/>
      </w:r>
      <w:r>
        <w:t xml:space="preserve"> Программа при запуске запрашивает размер стека. Стек заполняется случайными числами. </w:t>
      </w:r>
      <w:r>
        <w:sym w:font="Symbol" w:char="F0B7"/>
      </w:r>
      <w:r w:rsidR="00650C83">
        <w:t xml:space="preserve"> Описание команд программы: </w:t>
      </w:r>
    </w:p>
    <w:p w14:paraId="4FC632CB" w14:textId="46D5497D" w:rsidR="001A208A" w:rsidRDefault="001A208A" w:rsidP="00A23B13">
      <w:pPr>
        <w:widowControl w:val="0"/>
        <w:spacing w:line="360" w:lineRule="auto"/>
      </w:pPr>
      <w:r>
        <w:t xml:space="preserve"> Базовые команды стека: </w:t>
      </w:r>
    </w:p>
    <w:p w14:paraId="1F025D39" w14:textId="33A91FED" w:rsidR="00650C83" w:rsidRDefault="001A208A" w:rsidP="00A23B13">
      <w:pPr>
        <w:widowControl w:val="0"/>
        <w:spacing w:line="360" w:lineRule="auto"/>
      </w:pPr>
      <w:r>
        <w:t xml:space="preserve"> –</w:t>
      </w:r>
      <w:r w:rsidR="00650C83">
        <w:rPr>
          <w:lang w:val="en-US"/>
        </w:rPr>
        <w:t>show</w:t>
      </w:r>
      <w:r>
        <w:t xml:space="preserve"> – выводит стек на экран; </w:t>
      </w:r>
    </w:p>
    <w:p w14:paraId="5B091DFC" w14:textId="5551F0BF" w:rsidR="00650C83" w:rsidRDefault="0000617D" w:rsidP="00A23B13">
      <w:pPr>
        <w:widowControl w:val="0"/>
        <w:spacing w:line="360" w:lineRule="auto"/>
      </w:pPr>
      <w:r>
        <w:t xml:space="preserve"> –pop</w:t>
      </w:r>
      <w:r w:rsidR="001A208A">
        <w:t xml:space="preserve"> – вынимает узел из стека; </w:t>
      </w:r>
    </w:p>
    <w:p w14:paraId="00940EB8" w14:textId="6DADCEE6" w:rsidR="00650C83" w:rsidRDefault="0000617D" w:rsidP="00A23B13">
      <w:pPr>
        <w:widowControl w:val="0"/>
        <w:spacing w:line="360" w:lineRule="auto"/>
      </w:pPr>
      <w:r>
        <w:t xml:space="preserve"> –push</w:t>
      </w:r>
      <w:r w:rsidR="001A208A">
        <w:t xml:space="preserve"> – добавляет узел в стек;</w:t>
      </w:r>
    </w:p>
    <w:p w14:paraId="317C5067" w14:textId="7F62DFB3" w:rsidR="00650C83" w:rsidRDefault="0000617D" w:rsidP="00A23B13">
      <w:pPr>
        <w:widowControl w:val="0"/>
        <w:spacing w:line="360" w:lineRule="auto"/>
      </w:pPr>
      <w:r>
        <w:t xml:space="preserve"> –up</w:t>
      </w:r>
      <w:r w:rsidR="001A208A">
        <w:t xml:space="preserve"> – показыва</w:t>
      </w:r>
      <w:r w:rsidR="00650C83">
        <w:t xml:space="preserve">ет верхний узел стека; </w:t>
      </w:r>
    </w:p>
    <w:p w14:paraId="795053DE" w14:textId="5A70B22E" w:rsidR="00650C83" w:rsidRDefault="001A208A" w:rsidP="00A23B13">
      <w:pPr>
        <w:widowControl w:val="0"/>
        <w:spacing w:line="360" w:lineRule="auto"/>
      </w:pPr>
      <w:r>
        <w:t xml:space="preserve">Перегруженные команды для </w:t>
      </w:r>
      <w:r w:rsidR="00650C83">
        <w:t>класса Coordinates</w:t>
      </w:r>
    </w:p>
    <w:p w14:paraId="0FF43F1F" w14:textId="458B9FAA" w:rsidR="00650C83" w:rsidRDefault="001A208A" w:rsidP="00A23B13">
      <w:pPr>
        <w:widowControl w:val="0"/>
        <w:spacing w:line="360" w:lineRule="auto"/>
      </w:pPr>
      <w:r>
        <w:t xml:space="preserve"> obj++ - приб</w:t>
      </w:r>
      <w:r w:rsidR="00650C83">
        <w:t>авляет 1,5 ко всем координатам;</w:t>
      </w:r>
    </w:p>
    <w:p w14:paraId="0BAF0297" w14:textId="731EE5FC" w:rsidR="00650C83" w:rsidRDefault="001A208A" w:rsidP="00A23B13">
      <w:pPr>
        <w:widowControl w:val="0"/>
        <w:spacing w:line="360" w:lineRule="auto"/>
      </w:pPr>
      <w:r>
        <w:t xml:space="preserve"> obj— - </w:t>
      </w:r>
      <w:r w:rsidR="00650C83">
        <w:t>вычитает 5,9 от всех координат;</w:t>
      </w:r>
    </w:p>
    <w:p w14:paraId="3ECE4559" w14:textId="61B70F63" w:rsidR="00650C83" w:rsidRDefault="001A208A" w:rsidP="00A23B13">
      <w:pPr>
        <w:widowControl w:val="0"/>
        <w:spacing w:line="360" w:lineRule="auto"/>
      </w:pPr>
      <w:r>
        <w:t xml:space="preserve"> ++obj-</w:t>
      </w:r>
      <w:r w:rsidR="00650C83">
        <w:t xml:space="preserve"> складывает все три координаты;</w:t>
      </w:r>
    </w:p>
    <w:p w14:paraId="7CEF7C50" w14:textId="485FA15B" w:rsidR="00650C83" w:rsidRDefault="001A208A" w:rsidP="00A23B13">
      <w:pPr>
        <w:widowControl w:val="0"/>
        <w:spacing w:line="360" w:lineRule="auto"/>
      </w:pPr>
      <w:r>
        <w:t xml:space="preserve"> --obj- вычитает координаты друг из друга; </w:t>
      </w:r>
    </w:p>
    <w:p w14:paraId="2AED38A3" w14:textId="0D666EC3" w:rsidR="00650C83" w:rsidRDefault="001A208A" w:rsidP="00A23B13">
      <w:pPr>
        <w:widowControl w:val="0"/>
        <w:spacing w:line="360" w:lineRule="auto"/>
      </w:pPr>
      <w:r>
        <w:t xml:space="preserve">Перегруженные </w:t>
      </w:r>
      <w:r w:rsidR="00650C83">
        <w:t>команды для класса Stack</w:t>
      </w:r>
    </w:p>
    <w:p w14:paraId="69B3AE45" w14:textId="14D1F896" w:rsidR="00650C83" w:rsidRDefault="001A208A" w:rsidP="00A23B13">
      <w:pPr>
        <w:widowControl w:val="0"/>
        <w:spacing w:line="360" w:lineRule="auto"/>
      </w:pPr>
      <w:r>
        <w:t xml:space="preserve"> stack_</w:t>
      </w:r>
      <w:r w:rsidR="00650C83">
        <w:t>== - проверят равенство стеков;</w:t>
      </w:r>
    </w:p>
    <w:p w14:paraId="25F44483" w14:textId="404B07F9" w:rsidR="00650C83" w:rsidRDefault="001A208A" w:rsidP="00A23B13">
      <w:pPr>
        <w:widowControl w:val="0"/>
        <w:spacing w:line="360" w:lineRule="auto"/>
      </w:pPr>
      <w:r>
        <w:t xml:space="preserve"> stack_!= - проверят основной</w:t>
      </w:r>
      <w:r w:rsidR="00650C83">
        <w:t xml:space="preserve"> стек не равен второстепенному;</w:t>
      </w:r>
    </w:p>
    <w:p w14:paraId="316D4328" w14:textId="0EBF60B0" w:rsidR="00650C83" w:rsidRDefault="001A208A" w:rsidP="00A23B13">
      <w:pPr>
        <w:widowControl w:val="0"/>
        <w:spacing w:line="360" w:lineRule="auto"/>
      </w:pPr>
      <w:r>
        <w:t xml:space="preserve"> stack_&gt; - проверят основн</w:t>
      </w:r>
      <w:r w:rsidR="00650C83">
        <w:t>ой стек больше второстепенного;</w:t>
      </w:r>
    </w:p>
    <w:p w14:paraId="22FD4486" w14:textId="124EECEA" w:rsidR="00650C83" w:rsidRDefault="001A208A" w:rsidP="00A23B13">
      <w:pPr>
        <w:widowControl w:val="0"/>
        <w:spacing w:line="360" w:lineRule="auto"/>
      </w:pPr>
      <w:r>
        <w:t xml:space="preserve"> stack_&lt; - проверят основной стек меньше второст</w:t>
      </w:r>
      <w:r w:rsidR="00650C83">
        <w:t>епенного;</w:t>
      </w:r>
    </w:p>
    <w:p w14:paraId="727A71EB" w14:textId="073817D4" w:rsidR="00650C83" w:rsidRDefault="001A208A" w:rsidP="00A23B13">
      <w:pPr>
        <w:widowControl w:val="0"/>
        <w:spacing w:line="360" w:lineRule="auto"/>
      </w:pPr>
      <w:r>
        <w:t xml:space="preserve"> stack_&gt;= - проверят основной стек бо</w:t>
      </w:r>
      <w:r w:rsidR="00650C83">
        <w:t>льше или равен второстепенному;</w:t>
      </w:r>
    </w:p>
    <w:p w14:paraId="33F67A03" w14:textId="571DC646" w:rsidR="00650C83" w:rsidRDefault="001A208A" w:rsidP="00A23B13">
      <w:pPr>
        <w:widowControl w:val="0"/>
        <w:spacing w:line="360" w:lineRule="auto"/>
      </w:pPr>
      <w:r>
        <w:t xml:space="preserve"> stack&lt;= - проверят основной стек меньше или равен второс</w:t>
      </w:r>
      <w:r w:rsidR="00650C83">
        <w:t xml:space="preserve">тепенному; </w:t>
      </w:r>
    </w:p>
    <w:p w14:paraId="6858ABA2" w14:textId="038582C5" w:rsidR="00650C83" w:rsidRDefault="00650C83" w:rsidP="00A23B13">
      <w:pPr>
        <w:widowControl w:val="0"/>
        <w:spacing w:line="360" w:lineRule="auto"/>
      </w:pPr>
      <w:r>
        <w:lastRenderedPageBreak/>
        <w:t>Глобальные</w:t>
      </w:r>
    </w:p>
    <w:p w14:paraId="547CE3AC" w14:textId="0C490568" w:rsidR="00650C83" w:rsidRDefault="00650C83" w:rsidP="00A23B13">
      <w:pPr>
        <w:widowControl w:val="0"/>
        <w:spacing w:line="360" w:lineRule="auto"/>
      </w:pPr>
      <w:r>
        <w:t xml:space="preserve"> --exit – выход из программы;</w:t>
      </w:r>
    </w:p>
    <w:p w14:paraId="3D077C9D" w14:textId="7558F037" w:rsidR="00650C83" w:rsidRDefault="001A208A" w:rsidP="00A23B13">
      <w:pPr>
        <w:widowControl w:val="0"/>
        <w:spacing w:line="360" w:lineRule="auto"/>
      </w:pPr>
      <w:r>
        <w:t xml:space="preserve"> --change_st – переключается между основным стеком и в</w:t>
      </w:r>
      <w:r w:rsidR="00650C83">
        <w:t>торостепенным;</w:t>
      </w:r>
      <w:r>
        <w:t xml:space="preserve">; </w:t>
      </w:r>
    </w:p>
    <w:p w14:paraId="0F185CB4" w14:textId="77777777" w:rsidR="00650C83" w:rsidRDefault="001A208A" w:rsidP="00A23B13">
      <w:pPr>
        <w:widowControl w:val="0"/>
        <w:spacing w:line="360" w:lineRule="auto"/>
      </w:pPr>
      <w:r>
        <w:t xml:space="preserve">Динамическое выделение памяти реализовано через new и delete. </w:t>
      </w:r>
    </w:p>
    <w:p w14:paraId="0B6415B9" w14:textId="77777777" w:rsidR="00650C83" w:rsidRDefault="001A208A" w:rsidP="00A23B13">
      <w:pPr>
        <w:widowControl w:val="0"/>
        <w:spacing w:line="360" w:lineRule="auto"/>
      </w:pPr>
      <w:r>
        <w:sym w:font="Symbol" w:char="F0B7"/>
      </w:r>
      <w:r>
        <w:t xml:space="preserve"> Оба класса (Coordinates и Stack) содержат конструкторы копирования. </w:t>
      </w:r>
    </w:p>
    <w:p w14:paraId="47E9A8BD" w14:textId="77777777" w:rsidR="00650C83" w:rsidRDefault="001A208A" w:rsidP="00A23B13">
      <w:pPr>
        <w:widowControl w:val="0"/>
        <w:spacing w:line="360" w:lineRule="auto"/>
      </w:pPr>
      <w:r>
        <w:sym w:font="Symbol" w:char="F0B7"/>
      </w:r>
      <w:r>
        <w:t xml:space="preserve"> На все попытки ввести некорректные данные программа будет обнулять биты состояния потока ввода (cin.clear()) и игнорировать введенные данные (cin.ignore()), после этого повторно запрашивать данные от пользователя.</w:t>
      </w:r>
    </w:p>
    <w:p w14:paraId="0F525704" w14:textId="77777777" w:rsidR="00650C83" w:rsidRDefault="001A208A" w:rsidP="00A23B13">
      <w:pPr>
        <w:widowControl w:val="0"/>
        <w:spacing w:line="360" w:lineRule="auto"/>
      </w:pPr>
      <w:r>
        <w:sym w:font="Symbol" w:char="F0B7"/>
      </w:r>
      <w:r>
        <w:t xml:space="preserve"> В случае неверно введенной команды программа выведет, что введена неправильная команда. </w:t>
      </w:r>
    </w:p>
    <w:p w14:paraId="68269469" w14:textId="4C1A1265" w:rsidR="00650C83" w:rsidRDefault="001A208A" w:rsidP="00A23B13">
      <w:pPr>
        <w:widowControl w:val="0"/>
        <w:spacing w:line="360" w:lineRule="auto"/>
      </w:pPr>
      <w:r>
        <w:sym w:font="Symbol" w:char="F0B7"/>
      </w:r>
      <w:r>
        <w:t xml:space="preserve"> Класс Coordinates включает в с</w:t>
      </w:r>
      <w:r w:rsidR="00650C83">
        <w:t xml:space="preserve">ебя функции: </w:t>
      </w:r>
    </w:p>
    <w:p w14:paraId="00F9067F" w14:textId="7F75E030" w:rsidR="001A208A" w:rsidRDefault="001A208A" w:rsidP="00A23B13">
      <w:pPr>
        <w:widowControl w:val="0"/>
        <w:spacing w:line="360" w:lineRule="auto"/>
      </w:pPr>
      <w:r>
        <w:t xml:space="preserve">Основные функции: </w:t>
      </w:r>
    </w:p>
    <w:p w14:paraId="698A88B7" w14:textId="7F4339DD" w:rsidR="001A208A" w:rsidRDefault="001A208A" w:rsidP="00A23B13">
      <w:pPr>
        <w:widowControl w:val="0"/>
        <w:spacing w:line="360" w:lineRule="auto"/>
      </w:pPr>
      <w:r>
        <w:t xml:space="preserve"> getX() – возвращает координату x; </w:t>
      </w:r>
    </w:p>
    <w:p w14:paraId="3E232529" w14:textId="568746AF" w:rsidR="001A208A" w:rsidRDefault="001A208A" w:rsidP="00A23B13">
      <w:pPr>
        <w:widowControl w:val="0"/>
        <w:spacing w:line="360" w:lineRule="auto"/>
      </w:pPr>
      <w:r>
        <w:t xml:space="preserve"> getY() – возвращает координату y; </w:t>
      </w:r>
    </w:p>
    <w:p w14:paraId="3861906D" w14:textId="457A8CF8" w:rsidR="001A208A" w:rsidRDefault="001A208A" w:rsidP="00A23B13">
      <w:pPr>
        <w:widowControl w:val="0"/>
        <w:spacing w:line="360" w:lineRule="auto"/>
      </w:pPr>
      <w:r>
        <w:t xml:space="preserve"> getZ() – возвращает координату z; </w:t>
      </w:r>
    </w:p>
    <w:p w14:paraId="6641BFAD" w14:textId="7845DCDE" w:rsidR="00650C83" w:rsidRDefault="001A208A" w:rsidP="00A23B13">
      <w:pPr>
        <w:widowControl w:val="0"/>
        <w:spacing w:line="360" w:lineRule="auto"/>
      </w:pPr>
      <w:r>
        <w:t xml:space="preserve"> setCoord(float, float, float) – устанавливает координаты x, y, z; </w:t>
      </w:r>
    </w:p>
    <w:p w14:paraId="3ACCC3F3" w14:textId="5344CF1A" w:rsidR="001A208A" w:rsidRDefault="00650C83" w:rsidP="00A23B13">
      <w:pPr>
        <w:widowControl w:val="0"/>
        <w:spacing w:line="360" w:lineRule="auto"/>
      </w:pPr>
      <w:r>
        <w:t>Перегруженные функции</w:t>
      </w:r>
      <w:r w:rsidR="001A208A">
        <w:t xml:space="preserve">: </w:t>
      </w:r>
    </w:p>
    <w:p w14:paraId="7BFDABAA" w14:textId="69CC7F58" w:rsidR="001A208A" w:rsidRPr="00650C83" w:rsidRDefault="001A208A" w:rsidP="00A23B13">
      <w:pPr>
        <w:widowControl w:val="0"/>
        <w:spacing w:line="360" w:lineRule="auto"/>
        <w:rPr>
          <w:lang w:val="en-US"/>
        </w:rPr>
      </w:pPr>
      <w:r w:rsidRPr="00650C83">
        <w:rPr>
          <w:lang w:val="en-US"/>
        </w:rPr>
        <w:t xml:space="preserve"> operator++(int)</w:t>
      </w:r>
    </w:p>
    <w:p w14:paraId="234D5B41" w14:textId="713E888D" w:rsidR="001A208A" w:rsidRPr="00650C83" w:rsidRDefault="001A208A" w:rsidP="00A23B13">
      <w:pPr>
        <w:widowControl w:val="0"/>
        <w:spacing w:line="360" w:lineRule="auto"/>
        <w:rPr>
          <w:lang w:val="en-US"/>
        </w:rPr>
      </w:pPr>
      <w:r w:rsidRPr="00650C83">
        <w:rPr>
          <w:lang w:val="en-US"/>
        </w:rPr>
        <w:t xml:space="preserve"> operator—(int)</w:t>
      </w:r>
    </w:p>
    <w:p w14:paraId="07CEF20B" w14:textId="228AB7B1" w:rsidR="001A208A" w:rsidRPr="001A208A" w:rsidRDefault="001A208A" w:rsidP="00A23B13">
      <w:pPr>
        <w:widowControl w:val="0"/>
        <w:spacing w:line="360" w:lineRule="auto"/>
        <w:rPr>
          <w:lang w:val="en-US"/>
        </w:rPr>
      </w:pPr>
      <w:r w:rsidRPr="001A208A">
        <w:rPr>
          <w:lang w:val="en-US"/>
        </w:rPr>
        <w:t xml:space="preserve"> (</w:t>
      </w:r>
      <w:r>
        <w:t>дружественная</w:t>
      </w:r>
      <w:r w:rsidRPr="001A208A">
        <w:rPr>
          <w:lang w:val="en-US"/>
        </w:rPr>
        <w:t xml:space="preserve"> </w:t>
      </w:r>
      <w:r>
        <w:t>функция</w:t>
      </w:r>
      <w:r w:rsidRPr="001A208A">
        <w:rPr>
          <w:lang w:val="en-US"/>
        </w:rPr>
        <w:t xml:space="preserve">) float operator++(Coordinates&amp; crd_1) </w:t>
      </w:r>
    </w:p>
    <w:p w14:paraId="2A0F8930" w14:textId="13F776B2" w:rsidR="00650C83" w:rsidRDefault="001A208A" w:rsidP="00A23B13">
      <w:pPr>
        <w:widowControl w:val="0"/>
        <w:spacing w:line="360" w:lineRule="auto"/>
      </w:pPr>
      <w:r>
        <w:t xml:space="preserve"> operator—()</w:t>
      </w:r>
    </w:p>
    <w:p w14:paraId="51A14D04" w14:textId="4F54B308" w:rsidR="001A208A" w:rsidRDefault="001A208A" w:rsidP="00A23B13">
      <w:pPr>
        <w:widowControl w:val="0"/>
        <w:spacing w:line="360" w:lineRule="auto"/>
      </w:pPr>
      <w:r>
        <w:sym w:font="Symbol" w:char="F0B7"/>
      </w:r>
      <w:r>
        <w:t xml:space="preserve"> Также класс Coordinates включает в себя конструктор для инициализации данных в момент создания объекта. А также деструктор обнуляющий данные (можно исключить так как в данном классе отсутствует работа с динамической памятью). </w:t>
      </w:r>
    </w:p>
    <w:p w14:paraId="74B740F6" w14:textId="77777777" w:rsidR="001A208A" w:rsidRDefault="001A208A" w:rsidP="00A23B13">
      <w:pPr>
        <w:widowControl w:val="0"/>
        <w:spacing w:line="360" w:lineRule="auto"/>
      </w:pPr>
      <w:r>
        <w:sym w:font="Symbol" w:char="F0B7"/>
      </w:r>
      <w:r>
        <w:t xml:space="preserve"> Оператор – префиксной формы вычитает y из x, z из y, x из z. </w:t>
      </w:r>
    </w:p>
    <w:p w14:paraId="7BA73391" w14:textId="77777777" w:rsidR="00650C83" w:rsidRDefault="001A208A" w:rsidP="00A23B13">
      <w:pPr>
        <w:widowControl w:val="0"/>
        <w:spacing w:line="360" w:lineRule="auto"/>
      </w:pPr>
      <w:r>
        <w:sym w:font="Symbol" w:char="F0B7"/>
      </w:r>
      <w:r>
        <w:t xml:space="preserve"> Все перегруженные функции класса Coordinates за исключение дружественной функции (оператор ++) изменяют данные объекта и возвращают объект. </w:t>
      </w:r>
    </w:p>
    <w:p w14:paraId="179AD4AD" w14:textId="12705CDD" w:rsidR="001A208A" w:rsidRDefault="001A208A" w:rsidP="00A23B13">
      <w:pPr>
        <w:widowControl w:val="0"/>
        <w:spacing w:line="360" w:lineRule="auto"/>
      </w:pPr>
      <w:r>
        <w:t xml:space="preserve">Перегруженные оператор ++ (префиксный) возвращает результат сложения координат типа float. </w:t>
      </w:r>
    </w:p>
    <w:p w14:paraId="77CBA69E" w14:textId="6872CFCD" w:rsidR="001A208A" w:rsidRDefault="001A208A" w:rsidP="00A23B13">
      <w:pPr>
        <w:widowControl w:val="0"/>
        <w:spacing w:line="360" w:lineRule="auto"/>
      </w:pPr>
      <w:r>
        <w:t xml:space="preserve">Также для удобства работы были перегружены операторы == и !=, проверяющие равенство или не равенство координат. </w:t>
      </w:r>
    </w:p>
    <w:p w14:paraId="370513A3" w14:textId="7F7CCEC8" w:rsidR="00650C83" w:rsidRDefault="001A208A" w:rsidP="00A23B13">
      <w:pPr>
        <w:widowControl w:val="0"/>
        <w:spacing w:line="360" w:lineRule="auto"/>
      </w:pPr>
      <w:r>
        <w:t xml:space="preserve">Класс </w:t>
      </w:r>
      <w:r w:rsidR="00650C83">
        <w:rPr>
          <w:lang w:val="en-US"/>
        </w:rPr>
        <w:t>Stack</w:t>
      </w:r>
      <w:r w:rsidR="00650C83">
        <w:t xml:space="preserve"> включает в себя функции:</w:t>
      </w:r>
    </w:p>
    <w:p w14:paraId="18CF1A45" w14:textId="34157A64" w:rsidR="001A208A" w:rsidRDefault="001A208A" w:rsidP="00A23B13">
      <w:pPr>
        <w:widowControl w:val="0"/>
        <w:spacing w:line="360" w:lineRule="auto"/>
      </w:pPr>
      <w:r>
        <w:t xml:space="preserve">Основные функции: </w:t>
      </w:r>
    </w:p>
    <w:p w14:paraId="5C2769E9" w14:textId="4122877D" w:rsidR="001A208A" w:rsidRDefault="001A208A" w:rsidP="00A23B13">
      <w:pPr>
        <w:widowControl w:val="0"/>
        <w:spacing w:line="360" w:lineRule="auto"/>
      </w:pPr>
      <w:r>
        <w:t xml:space="preserve"> popNode() – извлекает узел из стека (освобождая память); </w:t>
      </w:r>
    </w:p>
    <w:p w14:paraId="138F0BED" w14:textId="359432B3" w:rsidR="001A208A" w:rsidRDefault="001A208A" w:rsidP="00A23B13">
      <w:pPr>
        <w:widowControl w:val="0"/>
        <w:spacing w:line="360" w:lineRule="auto"/>
      </w:pPr>
      <w:r>
        <w:lastRenderedPageBreak/>
        <w:t xml:space="preserve"> pushNode() – добавляет узел в стек; </w:t>
      </w:r>
    </w:p>
    <w:p w14:paraId="006B7FAC" w14:textId="6B06F1CB" w:rsidR="001A208A" w:rsidRDefault="001A208A" w:rsidP="00A23B13">
      <w:pPr>
        <w:widowControl w:val="0"/>
        <w:spacing w:line="360" w:lineRule="auto"/>
      </w:pPr>
      <w:r>
        <w:t xml:space="preserve"> getUpData() – возвращает значение верхнего узла стека; </w:t>
      </w:r>
    </w:p>
    <w:p w14:paraId="2678D4F7" w14:textId="43DCAA4A" w:rsidR="001A208A" w:rsidRDefault="001A208A" w:rsidP="00A23B13">
      <w:pPr>
        <w:widowControl w:val="0"/>
        <w:spacing w:line="360" w:lineRule="auto"/>
      </w:pPr>
      <w:r>
        <w:t xml:space="preserve"> displayStack() – отображает стек на экране;</w:t>
      </w:r>
    </w:p>
    <w:p w14:paraId="0A404EB5" w14:textId="35DA384B" w:rsidR="001A208A" w:rsidRDefault="001A208A" w:rsidP="00A23B13">
      <w:pPr>
        <w:widowControl w:val="0"/>
        <w:spacing w:line="360" w:lineRule="auto"/>
      </w:pPr>
      <w:r>
        <w:t xml:space="preserve"> isEmpty – проверяет пуст стек или нет; </w:t>
      </w:r>
    </w:p>
    <w:p w14:paraId="40730774" w14:textId="00BA0980" w:rsidR="00650C83" w:rsidRDefault="001A208A" w:rsidP="00A23B13">
      <w:pPr>
        <w:widowControl w:val="0"/>
        <w:spacing w:line="360" w:lineRule="auto"/>
      </w:pPr>
      <w:r>
        <w:t xml:space="preserve"> getLinkUp() – возвращает ссылку на верхний элемент стека; </w:t>
      </w:r>
    </w:p>
    <w:p w14:paraId="51F32789" w14:textId="3945A90C" w:rsidR="001A208A" w:rsidRDefault="001A208A" w:rsidP="00A23B13">
      <w:pPr>
        <w:widowControl w:val="0"/>
        <w:spacing w:line="360" w:lineRule="auto"/>
      </w:pPr>
      <w:r>
        <w:t xml:space="preserve">o Перегруженные функции (согласно заданию): </w:t>
      </w:r>
    </w:p>
    <w:p w14:paraId="2F306E21" w14:textId="141BDC01" w:rsidR="001A208A" w:rsidRDefault="001A208A" w:rsidP="00A23B13">
      <w:pPr>
        <w:widowControl w:val="0"/>
        <w:spacing w:line="360" w:lineRule="auto"/>
      </w:pPr>
      <w:r>
        <w:t xml:space="preserve"> operator==</w:t>
      </w:r>
      <w:r w:rsidR="00650C83">
        <w:t xml:space="preserve"> - проверяет равенство стеков п</w:t>
      </w:r>
      <w:r>
        <w:t xml:space="preserve">о данным и размеру. </w:t>
      </w:r>
    </w:p>
    <w:p w14:paraId="6B6DC0AB" w14:textId="0B7CDA06" w:rsidR="001A208A" w:rsidRDefault="001A208A" w:rsidP="00A23B13">
      <w:pPr>
        <w:widowControl w:val="0"/>
        <w:spacing w:line="360" w:lineRule="auto"/>
      </w:pPr>
      <w:r>
        <w:t xml:space="preserve"> operator!</w:t>
      </w:r>
      <w:r w:rsidR="00650C83">
        <w:t>= - проверяет неравенство стеков по</w:t>
      </w:r>
      <w:r>
        <w:t xml:space="preserve"> данным и размеру. </w:t>
      </w:r>
    </w:p>
    <w:p w14:paraId="2DA26831" w14:textId="7860C4D8" w:rsidR="001A208A" w:rsidRDefault="001A208A" w:rsidP="00A23B13">
      <w:pPr>
        <w:widowControl w:val="0"/>
        <w:spacing w:line="360" w:lineRule="auto"/>
      </w:pPr>
      <w:r>
        <w:t xml:space="preserve"> operator&gt; - проверяет больше ли основной стек относительно второстепенного. </w:t>
      </w:r>
    </w:p>
    <w:p w14:paraId="656253CC" w14:textId="26C4FBE0" w:rsidR="001A208A" w:rsidRDefault="001A208A" w:rsidP="00A23B13">
      <w:pPr>
        <w:widowControl w:val="0"/>
        <w:spacing w:line="360" w:lineRule="auto"/>
      </w:pPr>
      <w:r>
        <w:t xml:space="preserve"> operator&lt; - проверяет меньше ли основной стек относительно второстепенного.</w:t>
      </w:r>
    </w:p>
    <w:p w14:paraId="7C1B97C5" w14:textId="4A84F063" w:rsidR="001A208A" w:rsidRDefault="001A208A" w:rsidP="00A23B13">
      <w:pPr>
        <w:widowControl w:val="0"/>
        <w:spacing w:line="360" w:lineRule="auto"/>
      </w:pPr>
      <w:r>
        <w:t xml:space="preserve"> operator&gt;= - проверяет больше или равен основной стек относительно второстепенного. </w:t>
      </w:r>
    </w:p>
    <w:p w14:paraId="0D4BC76B" w14:textId="6C823ECB" w:rsidR="001A208A" w:rsidRDefault="001A208A" w:rsidP="00A23B13">
      <w:pPr>
        <w:widowControl w:val="0"/>
        <w:spacing w:line="360" w:lineRule="auto"/>
      </w:pPr>
      <w:r>
        <w:t xml:space="preserve"> operator&lt;= - проверяет меньше или равен основной стек относительно второстепенного. </w:t>
      </w:r>
    </w:p>
    <w:p w14:paraId="4A478D34" w14:textId="0C8BA0D3" w:rsidR="00650C83" w:rsidRDefault="001A208A" w:rsidP="00A23B13">
      <w:pPr>
        <w:widowControl w:val="0"/>
        <w:spacing w:line="360" w:lineRule="auto"/>
      </w:pPr>
      <w:r>
        <w:t xml:space="preserve"> operator() – возвращает под-стек.</w:t>
      </w:r>
    </w:p>
    <w:p w14:paraId="5338F39C" w14:textId="77777777" w:rsidR="00650C83" w:rsidRDefault="001A208A" w:rsidP="00A23B13">
      <w:pPr>
        <w:widowControl w:val="0"/>
        <w:spacing w:line="360" w:lineRule="auto"/>
      </w:pPr>
      <w:r>
        <w:t xml:space="preserve"> </w:t>
      </w:r>
      <w:r>
        <w:sym w:font="Symbol" w:char="F0B7"/>
      </w:r>
      <w:r>
        <w:t xml:space="preserve"> Перегруженные функции сравнения == и != проверяет стеки по данным и размеру. Для оператора == возвращаемое значение 2 – значит стеки полностью равны, 1 – значит стеки равны по размеру, 0 – значит стеки не равны. Для оператора != возвращаемое значение 2 – значит, что стеки полностью не равны, 1 – значит одинаковый размер, но разные данные, 0 – значит стеки равны. </w:t>
      </w:r>
    </w:p>
    <w:p w14:paraId="0E7F50D1" w14:textId="77777777" w:rsidR="00650C83" w:rsidRDefault="001A208A" w:rsidP="00A23B13">
      <w:pPr>
        <w:widowControl w:val="0"/>
        <w:spacing w:line="360" w:lineRule="auto"/>
      </w:pPr>
      <w:r>
        <w:sym w:font="Symbol" w:char="F0B7"/>
      </w:r>
      <w:r>
        <w:t xml:space="preserve"> Деструктор класса стек организован через цикл while и выполняется пока стек не пуст. В цикле происходит извлечение узла (popNode), которое и очищает память в куче. </w:t>
      </w:r>
    </w:p>
    <w:p w14:paraId="202FD173" w14:textId="77777777" w:rsidR="00650C83" w:rsidRDefault="001A208A" w:rsidP="00A23B13">
      <w:pPr>
        <w:widowControl w:val="0"/>
        <w:spacing w:line="360" w:lineRule="auto"/>
      </w:pPr>
      <w:r>
        <w:sym w:font="Symbol" w:char="F0B7"/>
      </w:r>
      <w:r>
        <w:t xml:space="preserve"> Для организации стека написана конструктор (stack_nd) , в котором хранится объекта класса Coordinates и указатель на следующий элемент стека. </w:t>
      </w:r>
    </w:p>
    <w:p w14:paraId="3E69ACE1" w14:textId="77777777" w:rsidR="00650C83" w:rsidRDefault="001A208A" w:rsidP="00A23B13">
      <w:pPr>
        <w:widowControl w:val="0"/>
        <w:spacing w:line="360" w:lineRule="auto"/>
      </w:pPr>
      <w:r>
        <w:sym w:font="Symbol" w:char="F0B7"/>
      </w:r>
      <w:r>
        <w:t xml:space="preserve"> Для структуры stack_nd написан конструктор обнуляющий указатель на следующий элемент стека.</w:t>
      </w:r>
    </w:p>
    <w:p w14:paraId="7A778714" w14:textId="77777777" w:rsidR="00650C83" w:rsidRDefault="001A208A" w:rsidP="00A23B13">
      <w:pPr>
        <w:widowControl w:val="0"/>
        <w:spacing w:line="360" w:lineRule="auto"/>
      </w:pPr>
      <w:r>
        <w:t xml:space="preserve"> </w:t>
      </w:r>
      <w:r>
        <w:sym w:font="Symbol" w:char="F0B7"/>
      </w:r>
      <w:r>
        <w:t xml:space="preserve"> В программе используется только два стека для демонстрации работы перегруженных операторов сравнения. Переключение между ними возм</w:t>
      </w:r>
      <w:r w:rsidR="00650C83">
        <w:t>ожно через команду –change_st.</w:t>
      </w:r>
    </w:p>
    <w:p w14:paraId="05B50CC8" w14:textId="06F2752F" w:rsidR="00D6728D" w:rsidRPr="00C71C2F" w:rsidRDefault="001A208A" w:rsidP="00A23B13">
      <w:pPr>
        <w:widowControl w:val="0"/>
        <w:spacing w:line="360" w:lineRule="auto"/>
        <w:rPr>
          <w:b/>
          <w:bCs/>
          <w:sz w:val="28"/>
          <w:szCs w:val="28"/>
        </w:rPr>
      </w:pPr>
      <w:r>
        <w:sym w:font="Symbol" w:char="F0B7"/>
      </w:r>
      <w:r>
        <w:t xml:space="preserve"> Независимо от выбранного стека программа сравнивает основной стек как левый операнд, а вспомогательный как правый операнд</w:t>
      </w:r>
    </w:p>
    <w:p w14:paraId="38121E3E" w14:textId="17B6470C" w:rsidR="00D6728D" w:rsidRDefault="00334832" w:rsidP="00A467A5">
      <w:pPr>
        <w:widowControl w:val="0"/>
        <w:spacing w:line="360" w:lineRule="auto"/>
        <w:rPr>
          <w:b/>
          <w:bCs/>
          <w:sz w:val="28"/>
          <w:szCs w:val="28"/>
        </w:rPr>
      </w:pPr>
      <w:r w:rsidRPr="006A6900">
        <w:rPr>
          <w:b/>
          <w:bCs/>
          <w:sz w:val="28"/>
          <w:szCs w:val="28"/>
        </w:rPr>
        <w:t>3</w:t>
      </w:r>
      <w:r w:rsidR="008A1995" w:rsidRPr="006A6900">
        <w:rPr>
          <w:b/>
          <w:bCs/>
          <w:sz w:val="28"/>
          <w:szCs w:val="28"/>
        </w:rPr>
        <w:t xml:space="preserve">. Исходный код программы </w:t>
      </w:r>
    </w:p>
    <w:p w14:paraId="46D05E77" w14:textId="5EF3F7D5" w:rsidR="001A208A" w:rsidRPr="00650C83" w:rsidRDefault="001A208A" w:rsidP="00A467A5">
      <w:pPr>
        <w:widowControl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</w:t>
      </w:r>
      <w:r w:rsidRPr="001A208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main</w:t>
      </w:r>
      <w:r w:rsidRPr="001A208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14:paraId="1DC2B8DD" w14:textId="77777777" w:rsidR="001A208A" w:rsidRPr="00650C83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0C83">
        <w:rPr>
          <w:rFonts w:ascii="Consolas" w:hAnsi="Consolas"/>
          <w:color w:val="C586C0"/>
          <w:sz w:val="21"/>
          <w:szCs w:val="21"/>
        </w:rPr>
        <w:t>#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650C83">
        <w:rPr>
          <w:rFonts w:ascii="Consolas" w:hAnsi="Consolas"/>
          <w:color w:val="569CD6"/>
          <w:sz w:val="21"/>
          <w:szCs w:val="21"/>
        </w:rPr>
        <w:t xml:space="preserve"> </w:t>
      </w:r>
      <w:r w:rsidRPr="00650C83">
        <w:rPr>
          <w:rFonts w:ascii="Consolas" w:hAnsi="Consolas"/>
          <w:color w:val="CE9178"/>
          <w:sz w:val="21"/>
          <w:szCs w:val="21"/>
        </w:rPr>
        <w:t>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string</w:t>
      </w:r>
      <w:r w:rsidRPr="00650C83">
        <w:rPr>
          <w:rFonts w:ascii="Consolas" w:hAnsi="Consolas"/>
          <w:color w:val="CE9178"/>
          <w:sz w:val="21"/>
          <w:szCs w:val="21"/>
        </w:rPr>
        <w:t>&gt;</w:t>
      </w:r>
    </w:p>
    <w:p w14:paraId="523ABDFE" w14:textId="77777777" w:rsidR="001A208A" w:rsidRPr="00650C83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0C83">
        <w:rPr>
          <w:rFonts w:ascii="Consolas" w:hAnsi="Consolas"/>
          <w:color w:val="C586C0"/>
          <w:sz w:val="21"/>
          <w:szCs w:val="21"/>
        </w:rPr>
        <w:t>#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650C83">
        <w:rPr>
          <w:rFonts w:ascii="Consolas" w:hAnsi="Consolas"/>
          <w:color w:val="569CD6"/>
          <w:sz w:val="21"/>
          <w:szCs w:val="21"/>
        </w:rPr>
        <w:t xml:space="preserve"> </w:t>
      </w:r>
      <w:r w:rsidRPr="00650C83">
        <w:rPr>
          <w:rFonts w:ascii="Consolas" w:hAnsi="Consolas"/>
          <w:color w:val="CE9178"/>
          <w:sz w:val="21"/>
          <w:szCs w:val="21"/>
        </w:rPr>
        <w:t>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limits</w:t>
      </w:r>
      <w:r w:rsidRPr="00650C83">
        <w:rPr>
          <w:rFonts w:ascii="Consolas" w:hAnsi="Consolas"/>
          <w:color w:val="CE9178"/>
          <w:sz w:val="21"/>
          <w:szCs w:val="21"/>
        </w:rPr>
        <w:t>&gt;</w:t>
      </w:r>
    </w:p>
    <w:p w14:paraId="32978C98" w14:textId="77777777" w:rsidR="001A208A" w:rsidRPr="00650C83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0C83">
        <w:rPr>
          <w:rFonts w:ascii="Consolas" w:hAnsi="Consolas"/>
          <w:color w:val="C586C0"/>
          <w:sz w:val="21"/>
          <w:szCs w:val="21"/>
        </w:rPr>
        <w:t>#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650C83">
        <w:rPr>
          <w:rFonts w:ascii="Consolas" w:hAnsi="Consolas"/>
          <w:color w:val="569CD6"/>
          <w:sz w:val="21"/>
          <w:szCs w:val="21"/>
        </w:rPr>
        <w:t xml:space="preserve"> </w:t>
      </w:r>
      <w:r w:rsidRPr="00650C83">
        <w:rPr>
          <w:rFonts w:ascii="Consolas" w:hAnsi="Consolas"/>
          <w:color w:val="CE9178"/>
          <w:sz w:val="21"/>
          <w:szCs w:val="21"/>
        </w:rPr>
        <w:t>"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Stack</w:t>
      </w:r>
      <w:r w:rsidRPr="00650C83">
        <w:rPr>
          <w:rFonts w:ascii="Consolas" w:hAnsi="Consolas"/>
          <w:color w:val="CE9178"/>
          <w:sz w:val="21"/>
          <w:szCs w:val="21"/>
        </w:rPr>
        <w:t>.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h</w:t>
      </w:r>
      <w:r w:rsidRPr="00650C83">
        <w:rPr>
          <w:rFonts w:ascii="Consolas" w:hAnsi="Consolas"/>
          <w:color w:val="CE9178"/>
          <w:sz w:val="21"/>
          <w:szCs w:val="21"/>
        </w:rPr>
        <w:t>"</w:t>
      </w:r>
    </w:p>
    <w:p w14:paraId="7AF97C7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287B2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C0981A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lastRenderedPageBreak/>
        <w:t>{</w:t>
      </w:r>
    </w:p>
    <w:p w14:paraId="53C0A30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03A89C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C4490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331C3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CE2F1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F0704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10513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0x01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081C2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2C92A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02067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17C0387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"Enter size of stack = 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41F5B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7CE6F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B672D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618B4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A28504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ignore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numeric_limits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streamsize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&gt;::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79D4DF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8C525B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srand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6E43E83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main_stack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E307BE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0EBC9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main_stack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66AF8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677A8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2BD422E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44C9E8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"show - Show stack"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0A6ACFB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"pop  - Popnode from stack"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3EAEEF6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"push - Push node to stack"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58221E8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"up   - Show item of up node"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2FFAD78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"obj++ - + 1.5 to all coordinates"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452BE4E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"obj-- - + 5.9 from all coordinates"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3FF98A5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"++obj - Sum all coordinates"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633C572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"--obj - Subtractscoordinates from each other"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1CE8A4E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"stack_== - =="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240ADFB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"stack_!= - !="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5034AF3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"stack_&gt;  - &gt;"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1031CA7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"stack_&lt;  - &lt;"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6131CF2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"stack_&gt;= - &gt;="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4EE5491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"stack_&lt;= - &lt;="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4D32A29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"stack_() - &lt;="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2A95735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"exit - Correct exit from program"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4277D38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"change_st - Change main stack"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</w:p>
    <w:p w14:paraId="09FB085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7A9AD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"Enter: 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93D3C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3105E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"show"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BC9C7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37CADBB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displayStack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C5B061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04A22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BCE76B0" w14:textId="5E45570B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650C83">
        <w:rPr>
          <w:rFonts w:ascii="Consolas" w:hAnsi="Consolas"/>
          <w:color w:val="CE9178"/>
          <w:sz w:val="21"/>
          <w:szCs w:val="21"/>
          <w:lang w:val="en-US"/>
        </w:rPr>
        <w:t>"pop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ABE55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7F8A75F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popNode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DDDC2B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83520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BEE99E8" w14:textId="0B3E6740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650C83">
        <w:rPr>
          <w:rFonts w:ascii="Consolas" w:hAnsi="Consolas"/>
          <w:color w:val="CE9178"/>
          <w:sz w:val="21"/>
          <w:szCs w:val="21"/>
          <w:lang w:val="en-US"/>
        </w:rPr>
        <w:t>"push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93181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550F4C9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FB40C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2FF039E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"Enter coordinates in form x y z: 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E939B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5703A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    {</w:t>
      </w:r>
    </w:p>
    <w:p w14:paraId="103515E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setCoord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95599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pushNode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F9BC60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0A081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19E6124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A58348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    {</w:t>
      </w:r>
    </w:p>
    <w:p w14:paraId="14E3760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534E99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ignore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numeric_limits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streamsize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&gt;::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F19B3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14DCA61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DB6AC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F9D6D7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57DB8E9" w14:textId="47FDA433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650C83">
        <w:rPr>
          <w:rFonts w:ascii="Consolas" w:hAnsi="Consolas"/>
          <w:color w:val="CE9178"/>
          <w:sz w:val="21"/>
          <w:szCs w:val="21"/>
          <w:lang w:val="en-US"/>
        </w:rPr>
        <w:t>"up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2BA97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5D105C5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tmp_link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getLinkUp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7B3855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"Coordinates in form x y z: "</w:t>
      </w:r>
    </w:p>
    <w:p w14:paraId="1D0E5D1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tmp_link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B167EC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tmp_link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90A1A9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tmp_link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ABEB1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66234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A64196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"obj++"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2D308B7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3A6353C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getLinkUp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++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91192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7F120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1E2C7F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"obj--"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41D540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642C499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getLinkUp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--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10B5B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17473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613720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"++obj"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0B469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32A0284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"result = 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++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getLinkUp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37388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80D7C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3E3D33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"--obj"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62B265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206BDD3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--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getLinkUp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5130EA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25FDE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78B3E1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"stack_=="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3DA061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E29A03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main_stack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F4265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70831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FULL_EQUAL"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620A3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2F637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SIZE_EQUAL"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075A2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1AF53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NOT_EQUAL"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3E37D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F10C6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B76527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"stack_!="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5477BA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225F5B0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main_stack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!=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351A6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43A87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FULL_NOT_EQUAL"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A34B3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88DF8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DATA_NOT_EQUAL but SIZE_EQUAL"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F455D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8E3FD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FULL_EQUAL"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333AF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6A3A9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355E44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"stack_&gt;"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21227D1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324946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main_stack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D5EC34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75948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MAIN larger than TMP"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CF683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43DCEA4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MAIN not larger than TMP"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1494C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9BD70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A96023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"stack_&lt;"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7E0A2F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FD7EE0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main_stack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9D2C99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8CCAA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MAIN lower than TMP_STACK"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46200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4746DC4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MAIN not lower than TMP_STACK"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7E14D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F2760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7A63F3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"stack_&gt;="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7FD4BB3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F1FCFD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main_stack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&gt;=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275BD2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E57A2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138BD18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MAIN larger or equal than TMP 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F1299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FD4622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51C5B70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MAIN lower than TMP"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0C3B8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5365C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B75748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"stack_&lt;="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404B0C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22FE38E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main_stack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DAC14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34965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28780BC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MAIN lower or equal than TMP"</w:t>
      </w:r>
    </w:p>
    <w:p w14:paraId="206997E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F5705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BE41B1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18EF240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MAIN larger than TMP"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45297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553BD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9E546A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"stack_()"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BD43A3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77C9A5F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skip_size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F0129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fl_err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056D5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407793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61381B7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"Enter num of skip_nodes = 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83897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skip_size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3E5CA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07516C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46F7E5A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    {</w:t>
      </w:r>
    </w:p>
    <w:p w14:paraId="2F31055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6A6A8C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ignore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numeric_limits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streamsize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&gt;::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A4DF4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4A15DD7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3DCF23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sub_stack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skip_size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fl_err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)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44403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fl_err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5FF52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sub_stack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displayStack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B4C2F4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BEC8D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62B478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"exit"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63F01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5FD96E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9367A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DFC209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"change_st"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7A760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10DCCA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0x01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71A0D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77339D4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0x02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25E32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88C6F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44572C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57512AF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5FEA041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0x01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AB052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main_stack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F252A2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4158EF09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continue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BD7127A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4EC7C81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F7144D2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769EB9B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0777E92" w14:textId="77777777" w:rsidR="001A208A" w:rsidRPr="001A208A" w:rsidRDefault="001A208A" w:rsidP="00A467A5">
      <w:pPr>
        <w:widowControl w:val="0"/>
        <w:spacing w:line="360" w:lineRule="auto"/>
        <w:rPr>
          <w:bCs/>
          <w:szCs w:val="28"/>
        </w:rPr>
      </w:pPr>
    </w:p>
    <w:p w14:paraId="03FF093F" w14:textId="37C5DF18" w:rsidR="001A208A" w:rsidRDefault="001A208A" w:rsidP="00A467A5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1A208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Coordinates</w:t>
      </w:r>
      <w:r w:rsidRPr="001A208A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14:paraId="18D5168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"Coordinates.h"</w:t>
      </w:r>
    </w:p>
    <w:p w14:paraId="41CD1CB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operator++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crd_1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D4829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17A36F7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3F8FFE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7F080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64DCB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7484A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712575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operator++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5AD2F19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5FF4960A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1.5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52CF42B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1.5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89FFD1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BD7C0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C4AF69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2E41DD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operator--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458655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E349DF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5.9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9CBAA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5.9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B1CC7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5.9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FEFB9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20635A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3444BA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operator--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1E177B1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5D931F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85D9A3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9F1AAD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32B30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0AAF4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F2A57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C3617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C7EB66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4291CD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operator++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crd_1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43074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E7B96C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crd_1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crd_1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crd_1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53EB3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C7298A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operator!=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57476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65B73F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 xml:space="preserve">this 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-&gt;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()))</w:t>
      </w:r>
    </w:p>
    <w:p w14:paraId="1D7BB48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C8651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DA43D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F68B8C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85EDA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FFA280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 xml:space="preserve">this 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-&gt;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()))</w:t>
      </w:r>
    </w:p>
    <w:p w14:paraId="3ADDAB9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0BC79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F4FDF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D0C6260" w14:textId="77777777" w:rsidR="001A208A" w:rsidRPr="001A208A" w:rsidRDefault="001A208A" w:rsidP="00A467A5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</w:p>
    <w:p w14:paraId="3962D0DC" w14:textId="2B64D357" w:rsidR="001A208A" w:rsidRDefault="001A208A" w:rsidP="00A467A5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1A208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Stack.cpp</w:t>
      </w:r>
    </w:p>
    <w:p w14:paraId="2194B1F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"Stack.h"</w:t>
      </w:r>
    </w:p>
    <w:p w14:paraId="607B89E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E6709F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1F6EDE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126DC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0AF6A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A4A8A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5E6D58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9B55C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9362E5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9CE69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4836E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tmp_dt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6E3CC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1DFBC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124FD8B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tmp_dt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39571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CE13A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static_cast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301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static_cast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301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0.3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static_cast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301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2D587E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tmp_dt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CC4BC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C84632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DDD39E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03C94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B4DB1F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B200C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this_up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DD522F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AB58E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this_up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7ED42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9E09D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31ECCBA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this_up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4ECA1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ABEC8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79E1A3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this_up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61612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this_up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this_up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D95B4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8F968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D8E637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}</w:t>
      </w:r>
    </w:p>
    <w:p w14:paraId="0A8A2BA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1B8E59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popNode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D4D398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6A5088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44C8A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4DD2B61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"EMPTY_STACK;"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9F664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923327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653F16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618F2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dl_nd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BEB47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1E5AD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902F5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dl_nd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74134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13CD3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4B411E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pushNode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1F350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74298F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F3684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F4C50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36CDA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7D013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A3C07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D1B853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getUpData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3D3B0E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B377BA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A8F32F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2A33F9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displayStack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BCC5D0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A1A8E9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isEmpty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47DD330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0BFAD31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"EMPTY_STACK"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81848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C71BF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887DD0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36D50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96F03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setiosflags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ios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setfill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52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8B42A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setfill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"| NUMBER    |"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22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"DATA IN NODE"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"| 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89E3F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setfill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52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FBD4B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1B999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isEmpty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20DF0E8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283DAD2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popNode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129B0E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setiosflags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ios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setfill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"| 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 |"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setiosflags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ios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 x:"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"|y: 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lastRenderedPageBreak/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"|z: 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 |"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73622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setfill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52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8A72A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5C3DE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FBF1E8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unsetf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ios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0324E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DAC193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isEmpty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E506EF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EBE73C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6C053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A10CEB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~Stack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D83EF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4FF471C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isEmpty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6FBED12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popNode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66A1BB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FB6C40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operator()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skip_nodes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fl_err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8C0EE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45236D4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244F0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F9952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fl_err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DB63D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skip_nodes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skip_nodes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91055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7085DDB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skip_nodes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isEmpty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5A96FDB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6D90E9B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popNode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B63ECB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7C5E6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53D708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111C06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4110254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2374306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"BAD_NUMBER;</w:t>
      </w:r>
      <w:r w:rsidRPr="001A208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70A33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fl_err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31AA9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B69BB7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248C99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69D90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0B8C0F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CF4CC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DC2073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~Stack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79B085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9AEEB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this_up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C4631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19E17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this_up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EC4F7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B1D7B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44AD132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this_up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C53F5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1C144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0436EB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this_up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FB4AC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this_up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this_up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70AE8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obj_up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E3483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756D03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87E53C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5FC62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241214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A7791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EDD3EC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second_tmp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BEF0F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res_fl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2F6AA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tmp_2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1A8B1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56BAB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2145B9A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res_fl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F0E85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isEmpty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second_tmp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isEmpty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570EC1F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6C34624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popNode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0AAD1B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tmp_2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second_tmp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popNode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43C8C5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!=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tmp_2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E088D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5DEDC85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res_fl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2C7D18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3C7A502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4D122CC5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4D4C62E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67AE98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res_fl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5D769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09B98E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operator!=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45E78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0CF16E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tmp_res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3AF906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tmp_res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42FD5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31FD77C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3E8D54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tmp_res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4BB3C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13DAE9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65FBF1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232558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071DA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C08E60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C6CB4D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636FE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EC8E72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58B52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29BDC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617E3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534BDE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67302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8AEEFB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2FAF2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602DC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CA3D9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FA95FB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operator&lt;=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CA8AA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83552C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B6562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14855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4C2CA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959E42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operator&gt;=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926BB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43AD9C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C20ED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BF727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9739D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60C82F3" w14:textId="77777777" w:rsidR="001A208A" w:rsidRPr="001A208A" w:rsidRDefault="001A208A" w:rsidP="00A467A5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</w:p>
    <w:p w14:paraId="03B06A11" w14:textId="088A97CF" w:rsidR="001A208A" w:rsidRDefault="001A208A" w:rsidP="00A467A5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>
        <w:rPr>
          <w:b/>
          <w:bCs/>
          <w:sz w:val="28"/>
          <w:szCs w:val="28"/>
          <w:lang w:val="en-US"/>
        </w:rPr>
        <w:t xml:space="preserve"> Coordinates</w:t>
      </w:r>
      <w:r w:rsidRPr="001A208A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5E4430F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586C0"/>
          <w:sz w:val="21"/>
          <w:szCs w:val="21"/>
          <w:lang w:val="en-US"/>
        </w:rPr>
        <w:t>#pragma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once</w:t>
      </w:r>
    </w:p>
    <w:p w14:paraId="79182CA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2F750AB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828A316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0A055AF6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private:</w:t>
      </w:r>
    </w:p>
    <w:p w14:paraId="0A7F4C4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9E59D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E99EB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79C35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3048C98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explicit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7368652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6FEA2C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operator++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1B86D8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operator--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B4E08A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friend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operator++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crd_1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BAF461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operator--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E209C2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operator!=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1335B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FFC9FB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62F44D4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5145148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323FC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CC6D93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387035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5D9818F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01A47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D0EB3E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6817B25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70220B0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0DC75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CA5064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setCoord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EEE26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047078F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DE472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5C29F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C396B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378DE9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~Coordinates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3F001BF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023E067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08B9386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5A7324F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z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A41B4C7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5C0F2FC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47EE9E04" w14:textId="77777777" w:rsidR="001A208A" w:rsidRPr="001A208A" w:rsidRDefault="001A208A" w:rsidP="00A467A5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</w:p>
    <w:p w14:paraId="36B4FA72" w14:textId="722AF1FD" w:rsidR="001A208A" w:rsidRDefault="001A208A" w:rsidP="00A467A5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>
        <w:rPr>
          <w:b/>
          <w:bCs/>
          <w:sz w:val="28"/>
          <w:szCs w:val="28"/>
          <w:lang w:val="en-US"/>
        </w:rPr>
        <w:t xml:space="preserve"> Stack.h</w:t>
      </w:r>
    </w:p>
    <w:p w14:paraId="1E91469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586C0"/>
          <w:sz w:val="21"/>
          <w:szCs w:val="21"/>
          <w:lang w:val="en-US"/>
        </w:rPr>
        <w:t>#pragma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once</w:t>
      </w:r>
    </w:p>
    <w:p w14:paraId="464DA51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"Coordinates.h"</w:t>
      </w:r>
    </w:p>
    <w:p w14:paraId="2BC3FAF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18809142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&lt;iomanip&gt;</w:t>
      </w:r>
    </w:p>
    <w:p w14:paraId="1751402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CE9178"/>
          <w:sz w:val="21"/>
          <w:szCs w:val="21"/>
          <w:lang w:val="en-US"/>
        </w:rPr>
        <w:t>&lt;ctime&gt;</w:t>
      </w:r>
    </w:p>
    <w:p w14:paraId="23180F3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stack_node</w:t>
      </w:r>
    </w:p>
    <w:p w14:paraId="6D0B5C2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67DC564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E7E972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stack_node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DF37E9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stack_node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014C98AA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7289669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313E2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829D28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}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7F6581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1D65F07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6AC7B11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09E1BCB7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stack_size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11679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stack_nd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C0AF2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6D0D339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E8093A0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explicit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AC397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B2569F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popNode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55FEDF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pushNode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C3A165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getUpData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B78FFF9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displayStack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C00B58C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isEmpty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241774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Coordinates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getLinkUp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7489BA34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62B94DCE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A208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up_node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EACDD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FE7DAE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operator()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skip_nodes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char&amp;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fl_err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CC54DBF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84467F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operator!=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551E75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operator==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37E6378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operator&gt;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BABAE6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operator&lt;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A0EE43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operator&lt;=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E1389D" w14:textId="77777777" w:rsidR="001A208A" w:rsidRP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DCDCAA"/>
          <w:sz w:val="21"/>
          <w:szCs w:val="21"/>
          <w:lang w:val="en-US"/>
        </w:rPr>
        <w:t>operator&gt;=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4EC9B0"/>
          <w:sz w:val="21"/>
          <w:szCs w:val="21"/>
          <w:lang w:val="en-US"/>
        </w:rPr>
        <w:t>Stack</w:t>
      </w:r>
      <w:r w:rsidRPr="001A208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208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1A208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345A252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A208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~Stack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617101F9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476593A9" w14:textId="77777777" w:rsidR="001A208A" w:rsidRDefault="001A208A" w:rsidP="001A208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925D8F" w14:textId="77777777" w:rsidR="001A208A" w:rsidRPr="001A208A" w:rsidRDefault="001A208A" w:rsidP="00A467A5">
      <w:pPr>
        <w:widowControl w:val="0"/>
        <w:spacing w:line="360" w:lineRule="auto"/>
        <w:rPr>
          <w:b/>
          <w:bCs/>
          <w:sz w:val="28"/>
          <w:szCs w:val="28"/>
        </w:rPr>
      </w:pPr>
    </w:p>
    <w:p w14:paraId="004E2C75" w14:textId="77777777" w:rsidR="00D6728D" w:rsidRPr="001A208A" w:rsidRDefault="00D6728D" w:rsidP="00540B6F">
      <w:pPr>
        <w:widowControl w:val="0"/>
        <w:jc w:val="both"/>
        <w:rPr>
          <w:lang w:val="en-US"/>
        </w:rPr>
      </w:pPr>
    </w:p>
    <w:p w14:paraId="6E3751B2" w14:textId="77777777" w:rsidR="009C04DB" w:rsidRPr="006A6900" w:rsidRDefault="00334832" w:rsidP="00A23B13">
      <w:pPr>
        <w:widowControl w:val="0"/>
        <w:spacing w:line="360" w:lineRule="auto"/>
        <w:rPr>
          <w:b/>
          <w:bCs/>
          <w:sz w:val="28"/>
          <w:szCs w:val="28"/>
        </w:rPr>
      </w:pPr>
      <w:r w:rsidRPr="006A6900">
        <w:rPr>
          <w:b/>
          <w:bCs/>
          <w:sz w:val="28"/>
          <w:szCs w:val="28"/>
        </w:rPr>
        <w:t>4</w:t>
      </w:r>
      <w:r w:rsidR="008A1995" w:rsidRPr="006A6900">
        <w:rPr>
          <w:b/>
          <w:bCs/>
          <w:sz w:val="28"/>
          <w:szCs w:val="28"/>
        </w:rPr>
        <w:t xml:space="preserve">. </w:t>
      </w:r>
      <w:r w:rsidRPr="006A6900">
        <w:rPr>
          <w:b/>
          <w:bCs/>
          <w:sz w:val="28"/>
          <w:szCs w:val="28"/>
        </w:rPr>
        <w:t>Результат работы программы</w:t>
      </w:r>
    </w:p>
    <w:p w14:paraId="5C1F3D21" w14:textId="18C79451" w:rsidR="00E1619F" w:rsidRDefault="0035352B" w:rsidP="0035352B">
      <w:pPr>
        <w:widowControl w:val="0"/>
        <w:ind w:firstLine="709"/>
        <w:jc w:val="both"/>
      </w:pPr>
      <w:r>
        <w:t>На р</w:t>
      </w:r>
      <w:r>
        <w:t>ис. 1 продемонстрировано меню программы</w:t>
      </w:r>
    </w:p>
    <w:p w14:paraId="3B91A77D" w14:textId="171A5EA1" w:rsidR="0035352B" w:rsidRDefault="0035352B" w:rsidP="0035352B">
      <w:pPr>
        <w:widowControl w:val="0"/>
        <w:ind w:firstLine="709"/>
        <w:jc w:val="center"/>
      </w:pPr>
      <w:r w:rsidRPr="0035352B">
        <w:drawing>
          <wp:inline distT="0" distB="0" distL="0" distR="0" wp14:anchorId="69ACF803" wp14:editId="2BB38DC4">
            <wp:extent cx="3905795" cy="4115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8EB3" w14:textId="07CBC09B" w:rsidR="00E1619F" w:rsidRDefault="00E1619F" w:rsidP="00E1619F">
      <w:pPr>
        <w:widowControl w:val="0"/>
        <w:jc w:val="center"/>
      </w:pPr>
    </w:p>
    <w:p w14:paraId="26CEFFD9" w14:textId="5342EB92" w:rsidR="00723A93" w:rsidRPr="00E1619F" w:rsidRDefault="00723A93" w:rsidP="00E1619F">
      <w:pPr>
        <w:widowControl w:val="0"/>
        <w:jc w:val="center"/>
        <w:rPr>
          <w:sz w:val="22"/>
          <w:szCs w:val="22"/>
        </w:rPr>
      </w:pPr>
      <w:r w:rsidRPr="00E1619F">
        <w:rPr>
          <w:sz w:val="22"/>
          <w:szCs w:val="22"/>
        </w:rPr>
        <w:t xml:space="preserve">Рисунок 1 – </w:t>
      </w:r>
      <w:r w:rsidR="0035352B">
        <w:rPr>
          <w:sz w:val="22"/>
          <w:szCs w:val="22"/>
        </w:rPr>
        <w:t>Меню</w:t>
      </w:r>
    </w:p>
    <w:p w14:paraId="69A5911B" w14:textId="77777777" w:rsidR="00E1619F" w:rsidRDefault="00E1619F" w:rsidP="00E1619F">
      <w:pPr>
        <w:widowControl w:val="0"/>
        <w:jc w:val="center"/>
      </w:pPr>
    </w:p>
    <w:p w14:paraId="6E39FC33" w14:textId="2BEE188D" w:rsidR="00723A93" w:rsidRDefault="00723A93" w:rsidP="00723A93">
      <w:pPr>
        <w:widowControl w:val="0"/>
        <w:jc w:val="both"/>
      </w:pPr>
      <w:r>
        <w:tab/>
      </w:r>
      <w:r w:rsidR="0035352B">
        <w:t xml:space="preserve">На рис. 2 продемонстрирована работа команды </w:t>
      </w:r>
      <w:r w:rsidR="0035352B">
        <w:rPr>
          <w:lang w:val="en-US"/>
        </w:rPr>
        <w:t>show</w:t>
      </w:r>
      <w:r w:rsidR="0035352B">
        <w:t>, которая</w:t>
      </w:r>
      <w:r w:rsidR="0035352B" w:rsidRPr="0035352B">
        <w:t xml:space="preserve"> </w:t>
      </w:r>
      <w:r w:rsidR="0035352B">
        <w:t>выводит стек на экран, г</w:t>
      </w:r>
      <w:r w:rsidR="0035352B">
        <w:t>де узел под номером 1 самый верхний.</w:t>
      </w:r>
    </w:p>
    <w:p w14:paraId="3F321FD4" w14:textId="6090B183" w:rsidR="00E1619F" w:rsidRDefault="0035352B" w:rsidP="00E1619F">
      <w:pPr>
        <w:widowControl w:val="0"/>
        <w:jc w:val="center"/>
      </w:pPr>
      <w:r w:rsidRPr="0035352B">
        <w:lastRenderedPageBreak/>
        <w:drawing>
          <wp:inline distT="0" distB="0" distL="0" distR="0" wp14:anchorId="29F6D911" wp14:editId="7DF218EB">
            <wp:extent cx="4820323" cy="593490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1E99" w14:textId="44876650" w:rsidR="00723A93" w:rsidRPr="00E1619F" w:rsidRDefault="00723A93" w:rsidP="00E1619F">
      <w:pPr>
        <w:widowControl w:val="0"/>
        <w:jc w:val="center"/>
        <w:rPr>
          <w:sz w:val="22"/>
          <w:szCs w:val="22"/>
        </w:rPr>
      </w:pPr>
      <w:r w:rsidRPr="00E1619F">
        <w:rPr>
          <w:sz w:val="22"/>
          <w:szCs w:val="22"/>
        </w:rPr>
        <w:t xml:space="preserve">Рисунок 2 – </w:t>
      </w:r>
      <w:r w:rsidR="0035352B">
        <w:rPr>
          <w:sz w:val="22"/>
          <w:szCs w:val="22"/>
        </w:rPr>
        <w:t>Демонстрация стэка</w:t>
      </w:r>
    </w:p>
    <w:p w14:paraId="50119B2F" w14:textId="77777777" w:rsidR="00E1619F" w:rsidRDefault="00E1619F" w:rsidP="00E1619F">
      <w:pPr>
        <w:widowControl w:val="0"/>
        <w:jc w:val="center"/>
      </w:pPr>
    </w:p>
    <w:p w14:paraId="35723494" w14:textId="3A4204E4" w:rsidR="0029000F" w:rsidRDefault="00C71C2F" w:rsidP="00706E19">
      <w:pPr>
        <w:widowControl w:val="0"/>
        <w:jc w:val="both"/>
      </w:pPr>
      <w:r>
        <w:tab/>
      </w:r>
      <w:r w:rsidR="00706E19">
        <w:t>На рис. 3 продемонс</w:t>
      </w:r>
      <w:r w:rsidR="00706E19">
        <w:t xml:space="preserve">трирована работа команды </w:t>
      </w:r>
      <w:r w:rsidR="00706E19">
        <w:rPr>
          <w:lang w:val="en-US"/>
        </w:rPr>
        <w:t>pop</w:t>
      </w:r>
      <w:r w:rsidR="00706E19">
        <w:t>, которая</w:t>
      </w:r>
      <w:r w:rsidR="00706E19" w:rsidRPr="00706E19">
        <w:t xml:space="preserve"> </w:t>
      </w:r>
      <w:r w:rsidR="00706E19">
        <w:t>извлекает верхний узел из стека.</w:t>
      </w:r>
    </w:p>
    <w:p w14:paraId="3D7AA508" w14:textId="3B753907" w:rsidR="0029000F" w:rsidRDefault="00706E19" w:rsidP="00706E19">
      <w:pPr>
        <w:widowControl w:val="0"/>
        <w:jc w:val="center"/>
      </w:pPr>
      <w:r w:rsidRPr="00706E19">
        <w:lastRenderedPageBreak/>
        <w:drawing>
          <wp:inline distT="0" distB="0" distL="0" distR="0" wp14:anchorId="1B199C96" wp14:editId="4098E535">
            <wp:extent cx="4629796" cy="5544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A6FA" w14:textId="3B944D58" w:rsidR="00723A93" w:rsidRPr="00706E19" w:rsidRDefault="00723A93" w:rsidP="00E1619F">
      <w:pPr>
        <w:widowControl w:val="0"/>
        <w:jc w:val="center"/>
        <w:rPr>
          <w:sz w:val="22"/>
          <w:szCs w:val="22"/>
        </w:rPr>
      </w:pPr>
      <w:r w:rsidRPr="00E1619F">
        <w:rPr>
          <w:sz w:val="22"/>
          <w:szCs w:val="22"/>
        </w:rPr>
        <w:t xml:space="preserve">Рисунок 3 – </w:t>
      </w:r>
      <w:r w:rsidR="00706E19">
        <w:rPr>
          <w:sz w:val="22"/>
          <w:szCs w:val="22"/>
        </w:rPr>
        <w:t xml:space="preserve">Демонстрация команды </w:t>
      </w:r>
      <w:r w:rsidR="00706E19">
        <w:rPr>
          <w:sz w:val="22"/>
          <w:szCs w:val="22"/>
          <w:lang w:val="en-US"/>
        </w:rPr>
        <w:t>pop</w:t>
      </w:r>
    </w:p>
    <w:p w14:paraId="70D00405" w14:textId="52F8F60C" w:rsidR="0029000F" w:rsidRDefault="0029000F" w:rsidP="0029000F">
      <w:pPr>
        <w:widowControl w:val="0"/>
        <w:tabs>
          <w:tab w:val="left" w:pos="420"/>
        </w:tabs>
      </w:pPr>
      <w:r>
        <w:tab/>
      </w:r>
      <w:r>
        <w:tab/>
      </w:r>
    </w:p>
    <w:p w14:paraId="63216387" w14:textId="0B332681" w:rsidR="0029000F" w:rsidRDefault="0029000F" w:rsidP="00706E19">
      <w:pPr>
        <w:widowControl w:val="0"/>
        <w:tabs>
          <w:tab w:val="left" w:pos="420"/>
        </w:tabs>
        <w:jc w:val="both"/>
      </w:pPr>
      <w:r>
        <w:tab/>
      </w:r>
      <w:r>
        <w:tab/>
      </w:r>
      <w:r w:rsidR="00706E19">
        <w:t>На рис. 4 продемонстриро</w:t>
      </w:r>
      <w:r w:rsidR="00706E19">
        <w:t>вана работа команды push</w:t>
      </w:r>
      <w:r w:rsidR="00706E19">
        <w:t>, которая добавляет узел в стек. А также показана корректная обработка неправильно</w:t>
      </w:r>
      <w:r w:rsidR="00706E19">
        <w:t xml:space="preserve"> </w:t>
      </w:r>
      <w:r w:rsidR="00706E19">
        <w:t>введенных данных.</w:t>
      </w:r>
    </w:p>
    <w:p w14:paraId="4458CF4C" w14:textId="48DB5508" w:rsidR="00706E19" w:rsidRDefault="00706E19" w:rsidP="00706E19">
      <w:pPr>
        <w:widowControl w:val="0"/>
        <w:tabs>
          <w:tab w:val="left" w:pos="420"/>
        </w:tabs>
        <w:jc w:val="center"/>
      </w:pPr>
      <w:r w:rsidRPr="00706E19">
        <w:lastRenderedPageBreak/>
        <w:drawing>
          <wp:inline distT="0" distB="0" distL="0" distR="0" wp14:anchorId="2159E8E1" wp14:editId="1147B278">
            <wp:extent cx="4639322" cy="6277851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2ABF" w14:textId="505C6E34" w:rsidR="0029000F" w:rsidRDefault="0029000F" w:rsidP="0029000F">
      <w:pPr>
        <w:widowControl w:val="0"/>
        <w:tabs>
          <w:tab w:val="left" w:pos="420"/>
        </w:tabs>
        <w:jc w:val="center"/>
        <w:rPr>
          <w:sz w:val="22"/>
          <w:szCs w:val="22"/>
        </w:rPr>
      </w:pPr>
    </w:p>
    <w:p w14:paraId="32B5AD5E" w14:textId="19D09067" w:rsidR="0029000F" w:rsidRPr="00706E19" w:rsidRDefault="00706E19" w:rsidP="0029000F">
      <w:pPr>
        <w:widowControl w:val="0"/>
        <w:tabs>
          <w:tab w:val="left" w:pos="420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Рисунок 4 – Демонстрация команды </w:t>
      </w:r>
      <w:r>
        <w:rPr>
          <w:sz w:val="22"/>
          <w:szCs w:val="22"/>
          <w:lang w:val="en-US"/>
        </w:rPr>
        <w:t>push</w:t>
      </w:r>
    </w:p>
    <w:p w14:paraId="085763AD" w14:textId="77777777" w:rsidR="0029000F" w:rsidRDefault="0029000F" w:rsidP="0029000F">
      <w:pPr>
        <w:widowControl w:val="0"/>
        <w:tabs>
          <w:tab w:val="left" w:pos="420"/>
        </w:tabs>
        <w:jc w:val="center"/>
      </w:pPr>
    </w:p>
    <w:p w14:paraId="37F6B0D8" w14:textId="77777777" w:rsidR="00706E19" w:rsidRDefault="00706E19" w:rsidP="00706E19">
      <w:pPr>
        <w:widowControl w:val="0"/>
        <w:ind w:firstLine="720"/>
        <w:jc w:val="both"/>
      </w:pPr>
      <w:r>
        <w:t>На рис. 5 продемонстри</w:t>
      </w:r>
      <w:r>
        <w:t>рована работа команды up</w:t>
      </w:r>
      <w:r>
        <w:t>, которая</w:t>
      </w:r>
      <w:r>
        <w:t xml:space="preserve"> </w:t>
      </w:r>
      <w:r>
        <w:t>показывает данные верхнего узла.</w:t>
      </w:r>
    </w:p>
    <w:p w14:paraId="16435EDF" w14:textId="00C245A6" w:rsidR="0029000F" w:rsidRDefault="00706E19" w:rsidP="00706E19">
      <w:pPr>
        <w:widowControl w:val="0"/>
        <w:ind w:firstLine="720"/>
        <w:jc w:val="center"/>
      </w:pPr>
      <w:r w:rsidRPr="00706E19">
        <w:rPr>
          <w:noProof/>
        </w:rPr>
        <w:lastRenderedPageBreak/>
        <w:t xml:space="preserve"> </w:t>
      </w:r>
      <w:r w:rsidRPr="00706E19">
        <w:drawing>
          <wp:inline distT="0" distB="0" distL="0" distR="0" wp14:anchorId="7870ACBE" wp14:editId="159FDCCD">
            <wp:extent cx="4039164" cy="4372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E013" w14:textId="2E612BAD" w:rsidR="00723A93" w:rsidRPr="00706E19" w:rsidRDefault="00723A93" w:rsidP="00E1619F">
      <w:pPr>
        <w:widowControl w:val="0"/>
        <w:jc w:val="center"/>
      </w:pPr>
      <w:r w:rsidRPr="00E1619F">
        <w:rPr>
          <w:sz w:val="22"/>
          <w:szCs w:val="22"/>
        </w:rPr>
        <w:t xml:space="preserve">Рисунок </w:t>
      </w:r>
      <w:r w:rsidR="0029000F">
        <w:rPr>
          <w:sz w:val="22"/>
          <w:szCs w:val="22"/>
        </w:rPr>
        <w:t>5</w:t>
      </w:r>
      <w:r w:rsidRPr="00E1619F">
        <w:rPr>
          <w:sz w:val="22"/>
          <w:szCs w:val="22"/>
        </w:rPr>
        <w:t xml:space="preserve"> – </w:t>
      </w:r>
      <w:r w:rsidR="00706E19">
        <w:rPr>
          <w:sz w:val="22"/>
          <w:szCs w:val="22"/>
        </w:rPr>
        <w:t xml:space="preserve">Демонстрация команды </w:t>
      </w:r>
      <w:r w:rsidR="00706E19">
        <w:rPr>
          <w:sz w:val="22"/>
          <w:szCs w:val="22"/>
          <w:lang w:val="en-US"/>
        </w:rPr>
        <w:t>up</w:t>
      </w:r>
    </w:p>
    <w:p w14:paraId="07E7A64A" w14:textId="1007A924" w:rsidR="0029000F" w:rsidRDefault="0029000F">
      <w:pPr>
        <w:spacing w:after="200" w:line="276" w:lineRule="auto"/>
      </w:pPr>
    </w:p>
    <w:p w14:paraId="7745FA6A" w14:textId="77777777" w:rsidR="00706E19" w:rsidRDefault="00706E19" w:rsidP="00706E19">
      <w:pPr>
        <w:widowControl w:val="0"/>
        <w:jc w:val="both"/>
      </w:pPr>
      <w:r>
        <w:t>На рис. 6 продемонстрирована работа команды obj++, которая добавляет 1.5 к каждой координате.</w:t>
      </w:r>
    </w:p>
    <w:p w14:paraId="6CEAFE22" w14:textId="75D33171" w:rsidR="00723A93" w:rsidRDefault="00706E19" w:rsidP="00706E19">
      <w:pPr>
        <w:widowControl w:val="0"/>
        <w:jc w:val="center"/>
      </w:pPr>
      <w:r w:rsidRPr="00706E19">
        <w:lastRenderedPageBreak/>
        <w:drawing>
          <wp:inline distT="0" distB="0" distL="0" distR="0" wp14:anchorId="62F54DFF" wp14:editId="77BE2E30">
            <wp:extent cx="4753638" cy="586821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19F">
        <w:br/>
      </w:r>
      <w:r w:rsidR="00723A93" w:rsidRPr="00E1619F">
        <w:rPr>
          <w:sz w:val="22"/>
          <w:szCs w:val="22"/>
        </w:rPr>
        <w:t xml:space="preserve">Рисунок </w:t>
      </w:r>
      <w:r w:rsidR="0029000F">
        <w:rPr>
          <w:sz w:val="22"/>
          <w:szCs w:val="22"/>
        </w:rPr>
        <w:t>6</w:t>
      </w:r>
      <w:r w:rsidR="00723A93" w:rsidRPr="00E1619F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Демонстрация команды </w:t>
      </w:r>
      <w:r>
        <w:rPr>
          <w:sz w:val="22"/>
          <w:szCs w:val="22"/>
          <w:lang w:val="en-US"/>
        </w:rPr>
        <w:t>obj</w:t>
      </w:r>
      <w:r w:rsidRPr="00706E19">
        <w:rPr>
          <w:sz w:val="22"/>
          <w:szCs w:val="22"/>
        </w:rPr>
        <w:t>++</w:t>
      </w:r>
      <w:r w:rsidR="00E1619F">
        <w:br/>
      </w:r>
    </w:p>
    <w:p w14:paraId="7D7A6D7E" w14:textId="543CEB7D" w:rsidR="00E1619F" w:rsidRDefault="00723A93" w:rsidP="00706E19">
      <w:pPr>
        <w:widowControl w:val="0"/>
        <w:jc w:val="both"/>
      </w:pPr>
      <w:r>
        <w:tab/>
      </w:r>
      <w:r w:rsidR="00706E19">
        <w:t>На рис. 7 продемонстрирована работа команды obj--, которая вычитает 5.9из каждой координаты.</w:t>
      </w:r>
    </w:p>
    <w:p w14:paraId="23522A83" w14:textId="1C373425" w:rsidR="00C84C4A" w:rsidRDefault="00706E19" w:rsidP="00E1619F">
      <w:pPr>
        <w:widowControl w:val="0"/>
        <w:jc w:val="center"/>
      </w:pPr>
      <w:r w:rsidRPr="00706E19">
        <w:lastRenderedPageBreak/>
        <w:drawing>
          <wp:inline distT="0" distB="0" distL="0" distR="0" wp14:anchorId="0CD841A4" wp14:editId="5F5AEE05">
            <wp:extent cx="4648849" cy="585869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19F">
        <w:br/>
      </w:r>
      <w:r w:rsidR="00C84C4A" w:rsidRPr="00E1619F">
        <w:rPr>
          <w:sz w:val="22"/>
          <w:szCs w:val="22"/>
        </w:rPr>
        <w:t xml:space="preserve">Рисунок </w:t>
      </w:r>
      <w:r w:rsidR="00581A8A">
        <w:rPr>
          <w:sz w:val="22"/>
          <w:szCs w:val="22"/>
        </w:rPr>
        <w:t>7</w:t>
      </w:r>
      <w:r w:rsidR="00C84C4A" w:rsidRPr="00E1619F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Демонстрация команды </w:t>
      </w:r>
      <w:r>
        <w:rPr>
          <w:sz w:val="22"/>
          <w:szCs w:val="22"/>
          <w:lang w:val="en-US"/>
        </w:rPr>
        <w:t>obj</w:t>
      </w:r>
      <w:r w:rsidRPr="00706E19">
        <w:rPr>
          <w:sz w:val="22"/>
          <w:szCs w:val="22"/>
        </w:rPr>
        <w:t>--</w:t>
      </w:r>
      <w:r w:rsidR="00E1619F">
        <w:br/>
      </w:r>
    </w:p>
    <w:p w14:paraId="2235A3E1" w14:textId="657B313A" w:rsidR="00C84C4A" w:rsidRDefault="00C84C4A" w:rsidP="00723A93">
      <w:pPr>
        <w:widowControl w:val="0"/>
        <w:jc w:val="both"/>
      </w:pPr>
      <w:r>
        <w:tab/>
      </w:r>
      <w:r w:rsidR="00706E19">
        <w:t>На рис. 8 продемонстрирована работа команды ++obj, которая складывает</w:t>
      </w:r>
      <w:r w:rsidR="00706E19" w:rsidRPr="00706E19">
        <w:t xml:space="preserve"> </w:t>
      </w:r>
      <w:r w:rsidR="00706E19">
        <w:t>координаты и выводит их сумму</w:t>
      </w:r>
    </w:p>
    <w:p w14:paraId="68725BFF" w14:textId="0DE9B3AF" w:rsidR="00E1619F" w:rsidRDefault="00706E19" w:rsidP="00706E19">
      <w:pPr>
        <w:widowControl w:val="0"/>
        <w:jc w:val="center"/>
      </w:pPr>
      <w:r w:rsidRPr="00706E19">
        <w:lastRenderedPageBreak/>
        <w:drawing>
          <wp:inline distT="0" distB="0" distL="0" distR="0" wp14:anchorId="599EFD7D" wp14:editId="436F9819">
            <wp:extent cx="4753638" cy="6049219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C2BB" w14:textId="5933DE9F" w:rsidR="00C84C4A" w:rsidRPr="00706E19" w:rsidRDefault="00E1619F" w:rsidP="00E1619F">
      <w:pPr>
        <w:widowControl w:val="0"/>
        <w:jc w:val="center"/>
        <w:rPr>
          <w:sz w:val="22"/>
          <w:szCs w:val="22"/>
        </w:rPr>
      </w:pPr>
      <w:r>
        <w:br/>
      </w:r>
      <w:r w:rsidR="00C84C4A" w:rsidRPr="00E1619F">
        <w:rPr>
          <w:sz w:val="22"/>
          <w:szCs w:val="22"/>
        </w:rPr>
        <w:t xml:space="preserve">Рисунок </w:t>
      </w:r>
      <w:r w:rsidR="00581A8A">
        <w:rPr>
          <w:sz w:val="22"/>
          <w:szCs w:val="22"/>
        </w:rPr>
        <w:t>8</w:t>
      </w:r>
      <w:r w:rsidR="00C84C4A" w:rsidRPr="00E1619F">
        <w:rPr>
          <w:sz w:val="22"/>
          <w:szCs w:val="22"/>
        </w:rPr>
        <w:t xml:space="preserve"> – </w:t>
      </w:r>
      <w:r w:rsidR="00706E19">
        <w:rPr>
          <w:sz w:val="22"/>
          <w:szCs w:val="22"/>
        </w:rPr>
        <w:t xml:space="preserve">Демонстрация команды </w:t>
      </w:r>
      <w:r w:rsidR="00706E19" w:rsidRPr="00706E19">
        <w:rPr>
          <w:sz w:val="22"/>
          <w:szCs w:val="22"/>
        </w:rPr>
        <w:t>++</w:t>
      </w:r>
      <w:r w:rsidR="00706E19">
        <w:rPr>
          <w:sz w:val="22"/>
          <w:szCs w:val="22"/>
          <w:lang w:val="en-US"/>
        </w:rPr>
        <w:t>obj</w:t>
      </w:r>
    </w:p>
    <w:p w14:paraId="7A456C74" w14:textId="545E91FB" w:rsidR="00581A8A" w:rsidRDefault="00581A8A" w:rsidP="00581A8A">
      <w:pPr>
        <w:widowControl w:val="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75157C0" w14:textId="0F6A1EF9" w:rsidR="00581A8A" w:rsidRDefault="00581A8A" w:rsidP="00706E19">
      <w:pPr>
        <w:widowControl w:val="0"/>
        <w:jc w:val="both"/>
      </w:pPr>
      <w:r>
        <w:rPr>
          <w:sz w:val="22"/>
          <w:szCs w:val="22"/>
        </w:rPr>
        <w:tab/>
      </w:r>
      <w:r w:rsidR="00706E19">
        <w:t>На рис. 9 продемонстрирована работа команды --obj, которая вычитает y из</w:t>
      </w:r>
      <w:r w:rsidR="00BE1BFB" w:rsidRPr="00BE1BFB">
        <w:t xml:space="preserve"> </w:t>
      </w:r>
      <w:r w:rsidR="00706E19">
        <w:t>x, z из y, x из z.</w:t>
      </w:r>
    </w:p>
    <w:p w14:paraId="6AE4ED5F" w14:textId="114AF66A" w:rsidR="00BE1BFB" w:rsidRDefault="00BE1BFB" w:rsidP="00BE1BFB">
      <w:pPr>
        <w:widowControl w:val="0"/>
        <w:jc w:val="center"/>
        <w:rPr>
          <w:sz w:val="22"/>
          <w:szCs w:val="22"/>
        </w:rPr>
      </w:pPr>
      <w:r w:rsidRPr="00BE1BFB">
        <w:rPr>
          <w:sz w:val="22"/>
          <w:szCs w:val="22"/>
        </w:rPr>
        <w:lastRenderedPageBreak/>
        <w:drawing>
          <wp:inline distT="0" distB="0" distL="0" distR="0" wp14:anchorId="03DC0D50" wp14:editId="2BF77082">
            <wp:extent cx="4734586" cy="590632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6617" w14:textId="7A483357" w:rsidR="00581A8A" w:rsidRPr="00706E19" w:rsidRDefault="00581A8A" w:rsidP="00581A8A">
      <w:pPr>
        <w:widowControl w:val="0"/>
        <w:jc w:val="center"/>
        <w:rPr>
          <w:sz w:val="22"/>
          <w:szCs w:val="22"/>
        </w:rPr>
      </w:pPr>
    </w:p>
    <w:p w14:paraId="73F84CB3" w14:textId="2670B0F3" w:rsidR="00E1619F" w:rsidRDefault="00581A8A" w:rsidP="00E1619F">
      <w:pPr>
        <w:widowControl w:val="0"/>
        <w:jc w:val="center"/>
        <w:rPr>
          <w:sz w:val="22"/>
          <w:szCs w:val="22"/>
          <w:lang w:val="en-US"/>
        </w:rPr>
      </w:pPr>
      <w:r w:rsidRPr="00E1619F">
        <w:rPr>
          <w:sz w:val="22"/>
          <w:szCs w:val="22"/>
        </w:rPr>
        <w:t xml:space="preserve">Рисунок </w:t>
      </w:r>
      <w:r w:rsidR="00BE1BFB">
        <w:rPr>
          <w:sz w:val="22"/>
          <w:szCs w:val="22"/>
        </w:rPr>
        <w:t>9</w:t>
      </w:r>
      <w:r w:rsidRPr="00E1619F">
        <w:rPr>
          <w:sz w:val="22"/>
          <w:szCs w:val="22"/>
        </w:rPr>
        <w:t xml:space="preserve"> – </w:t>
      </w:r>
      <w:r w:rsidR="00BE1BFB">
        <w:rPr>
          <w:sz w:val="22"/>
          <w:szCs w:val="22"/>
        </w:rPr>
        <w:t xml:space="preserve">Демонстрация команды </w:t>
      </w:r>
      <w:r w:rsidR="00BE1BFB">
        <w:rPr>
          <w:sz w:val="22"/>
          <w:szCs w:val="22"/>
        </w:rPr>
        <w:t>–</w:t>
      </w:r>
      <w:r w:rsidR="00BE1BFB">
        <w:rPr>
          <w:sz w:val="22"/>
          <w:szCs w:val="22"/>
          <w:lang w:val="en-US"/>
        </w:rPr>
        <w:t>obj</w:t>
      </w:r>
    </w:p>
    <w:p w14:paraId="4C41141F" w14:textId="77777777" w:rsidR="00BE1BFB" w:rsidRPr="00BE1BFB" w:rsidRDefault="00BE1BFB" w:rsidP="00E1619F">
      <w:pPr>
        <w:widowControl w:val="0"/>
        <w:jc w:val="center"/>
        <w:rPr>
          <w:sz w:val="22"/>
          <w:szCs w:val="22"/>
        </w:rPr>
      </w:pPr>
    </w:p>
    <w:p w14:paraId="429A0F70" w14:textId="573F722C" w:rsidR="00BE1BFB" w:rsidRDefault="00BE1BFB" w:rsidP="00BE1BFB">
      <w:pPr>
        <w:widowControl w:val="0"/>
        <w:jc w:val="both"/>
      </w:pPr>
      <w:r>
        <w:t>На рис. 10 продемонстрирована работа команды</w:t>
      </w:r>
      <w:r>
        <w:t xml:space="preserve"> переключения между стеками, а также</w:t>
      </w:r>
      <w:r>
        <w:t xml:space="preserve"> </w:t>
      </w:r>
      <w:r>
        <w:t xml:space="preserve">команда </w:t>
      </w:r>
      <w:r>
        <w:t>сравнения стека.</w:t>
      </w:r>
    </w:p>
    <w:p w14:paraId="380BECFC" w14:textId="4E8BDC5B" w:rsidR="00BE1BFB" w:rsidRDefault="00BE1BFB" w:rsidP="00BE1BFB">
      <w:pPr>
        <w:widowControl w:val="0"/>
        <w:jc w:val="center"/>
        <w:rPr>
          <w:sz w:val="22"/>
          <w:szCs w:val="22"/>
        </w:rPr>
      </w:pPr>
      <w:r w:rsidRPr="00BE1BFB">
        <w:rPr>
          <w:sz w:val="22"/>
          <w:szCs w:val="22"/>
        </w:rPr>
        <w:lastRenderedPageBreak/>
        <w:drawing>
          <wp:inline distT="0" distB="0" distL="0" distR="0" wp14:anchorId="69E9898F" wp14:editId="3F4F2F55">
            <wp:extent cx="4725059" cy="582058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6EE4" w14:textId="77777777" w:rsidR="00BE1BFB" w:rsidRDefault="00BE1BFB" w:rsidP="00BE1BFB">
      <w:pPr>
        <w:widowControl w:val="0"/>
        <w:jc w:val="center"/>
        <w:rPr>
          <w:sz w:val="22"/>
          <w:szCs w:val="22"/>
        </w:rPr>
      </w:pPr>
    </w:p>
    <w:p w14:paraId="72C609BA" w14:textId="5F705936" w:rsidR="00BE1BFB" w:rsidRPr="00BE1BFB" w:rsidRDefault="00BE1BFB" w:rsidP="00BE1BFB">
      <w:pPr>
        <w:widowControl w:val="0"/>
        <w:jc w:val="center"/>
        <w:rPr>
          <w:sz w:val="22"/>
          <w:szCs w:val="22"/>
          <w:lang w:val="en-US"/>
        </w:rPr>
      </w:pPr>
      <w:r w:rsidRPr="00E1619F"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t>10</w:t>
      </w:r>
      <w:r w:rsidRPr="00E1619F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Демонстрация команды </w:t>
      </w:r>
      <w:r>
        <w:rPr>
          <w:sz w:val="22"/>
          <w:szCs w:val="22"/>
          <w:lang w:val="en-US"/>
        </w:rPr>
        <w:t>change_st</w:t>
      </w:r>
    </w:p>
    <w:p w14:paraId="69AA4FBC" w14:textId="77777777" w:rsidR="00BE1BFB" w:rsidRDefault="00BE1BFB" w:rsidP="00BE1BFB">
      <w:pPr>
        <w:widowControl w:val="0"/>
        <w:jc w:val="center"/>
        <w:rPr>
          <w:sz w:val="22"/>
          <w:szCs w:val="22"/>
        </w:rPr>
      </w:pPr>
      <w:bookmarkStart w:id="0" w:name="_GoBack"/>
      <w:bookmarkEnd w:id="0"/>
    </w:p>
    <w:p w14:paraId="47DB8C40" w14:textId="07F51769" w:rsidR="00BE1BFB" w:rsidRDefault="00BE1BFB" w:rsidP="00BE1BFB">
      <w:pPr>
        <w:widowControl w:val="0"/>
        <w:jc w:val="center"/>
        <w:rPr>
          <w:sz w:val="22"/>
          <w:szCs w:val="22"/>
        </w:rPr>
      </w:pPr>
    </w:p>
    <w:p w14:paraId="5C553AEF" w14:textId="23D90CCA" w:rsidR="00BE1BFB" w:rsidRDefault="00BE1BFB" w:rsidP="00BE1BFB">
      <w:pPr>
        <w:widowControl w:val="0"/>
        <w:jc w:val="both"/>
      </w:pPr>
      <w:r>
        <w:t>На рис. 11 продемонстрирована работа</w:t>
      </w:r>
      <w:r>
        <w:t xml:space="preserve"> </w:t>
      </w:r>
      <w:r>
        <w:t>команды</w:t>
      </w:r>
      <w:r>
        <w:t xml:space="preserve"> сравнения стека.</w:t>
      </w:r>
    </w:p>
    <w:p w14:paraId="58CC7959" w14:textId="5E83FF83" w:rsidR="00BE1BFB" w:rsidRDefault="00BE1BFB" w:rsidP="00BE1BFB">
      <w:pPr>
        <w:widowControl w:val="0"/>
        <w:jc w:val="both"/>
      </w:pPr>
      <w:r>
        <w:rPr>
          <w:noProof/>
        </w:rPr>
        <w:lastRenderedPageBreak/>
        <w:drawing>
          <wp:inline distT="0" distB="0" distL="0" distR="0" wp14:anchorId="2CFE50FC" wp14:editId="057D6B92">
            <wp:extent cx="6115050" cy="3981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B69A" w14:textId="74E380C2" w:rsidR="00BE1BFB" w:rsidRPr="00BE1BFB" w:rsidRDefault="00BE1BFB" w:rsidP="00BE1BFB">
      <w:pPr>
        <w:widowControl w:val="0"/>
        <w:jc w:val="center"/>
        <w:rPr>
          <w:sz w:val="22"/>
          <w:szCs w:val="22"/>
        </w:rPr>
      </w:pPr>
      <w:r w:rsidRPr="00E1619F"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t>11</w:t>
      </w:r>
      <w:r w:rsidRPr="00E1619F">
        <w:rPr>
          <w:sz w:val="22"/>
          <w:szCs w:val="22"/>
        </w:rPr>
        <w:t xml:space="preserve"> – </w:t>
      </w:r>
      <w:r>
        <w:rPr>
          <w:sz w:val="22"/>
          <w:szCs w:val="22"/>
        </w:rPr>
        <w:t>Демонстрация команд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сравнения стэков</w:t>
      </w:r>
    </w:p>
    <w:p w14:paraId="08EE2480" w14:textId="77777777" w:rsidR="00BE1BFB" w:rsidRDefault="00BE1BFB" w:rsidP="00BE1BFB">
      <w:pPr>
        <w:widowControl w:val="0"/>
        <w:jc w:val="both"/>
      </w:pPr>
    </w:p>
    <w:p w14:paraId="4A9E1E1E" w14:textId="287888E7" w:rsidR="00581A8A" w:rsidRPr="00723A93" w:rsidRDefault="00581A8A" w:rsidP="00BE1BFB">
      <w:pPr>
        <w:widowControl w:val="0"/>
      </w:pPr>
    </w:p>
    <w:p w14:paraId="76277186" w14:textId="77777777" w:rsidR="00C84C4A" w:rsidRPr="006A6900" w:rsidRDefault="00334832" w:rsidP="00417324">
      <w:pPr>
        <w:spacing w:after="200" w:line="276" w:lineRule="auto"/>
        <w:rPr>
          <w:b/>
          <w:bCs/>
          <w:sz w:val="28"/>
          <w:szCs w:val="28"/>
        </w:rPr>
      </w:pPr>
      <w:r w:rsidRPr="006A6900">
        <w:rPr>
          <w:b/>
          <w:bCs/>
          <w:sz w:val="28"/>
          <w:szCs w:val="28"/>
        </w:rPr>
        <w:t>5</w:t>
      </w:r>
      <w:r w:rsidR="008A1995" w:rsidRPr="006A6900">
        <w:rPr>
          <w:b/>
          <w:bCs/>
          <w:sz w:val="28"/>
          <w:szCs w:val="28"/>
        </w:rPr>
        <w:t>. Выводы</w:t>
      </w:r>
    </w:p>
    <w:p w14:paraId="623B099A" w14:textId="19B962FC" w:rsidR="00C84C4A" w:rsidRPr="00C84C4A" w:rsidRDefault="00C84C4A" w:rsidP="00C84C4A">
      <w:pPr>
        <w:widowControl w:val="0"/>
        <w:ind w:firstLine="709"/>
        <w:jc w:val="both"/>
      </w:pPr>
      <w:r w:rsidRPr="00C84C4A">
        <w:t>В данной</w:t>
      </w:r>
      <w:r>
        <w:t xml:space="preserve"> лабораторной работе требовалось</w:t>
      </w:r>
      <w:r w:rsidR="00581A8A">
        <w:t xml:space="preserve"> изучить перегрузку унарных и бинарных операторов при помощи методов класса и дружественных функций</w:t>
      </w:r>
      <w:r>
        <w:t xml:space="preserve">. При тестировании работы не было выявлено ошибок, программа выдала правильный результат, из чего можно сделать вывод, что лабораторная работа выполнена успешно. </w:t>
      </w:r>
      <w:r w:rsidRPr="00C84C4A">
        <w:t xml:space="preserve"> </w:t>
      </w:r>
    </w:p>
    <w:p w14:paraId="0DEC56C1" w14:textId="77777777" w:rsidR="009C04DB" w:rsidRDefault="009C04DB" w:rsidP="00FA1046">
      <w:pPr>
        <w:pStyle w:val="a3"/>
        <w:widowControl w:val="0"/>
        <w:spacing w:line="360" w:lineRule="auto"/>
        <w:ind w:left="0"/>
        <w:jc w:val="both"/>
      </w:pPr>
    </w:p>
    <w:sectPr w:rsidR="009C04DB" w:rsidSect="00D94999">
      <w:footerReference w:type="default" r:id="rId18"/>
      <w:type w:val="continuous"/>
      <w:pgSz w:w="11909" w:h="16834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51B46" w14:textId="77777777" w:rsidR="008C46F9" w:rsidRDefault="008C46F9">
      <w:r>
        <w:separator/>
      </w:r>
    </w:p>
  </w:endnote>
  <w:endnote w:type="continuationSeparator" w:id="0">
    <w:p w14:paraId="2FCA6DE4" w14:textId="77777777" w:rsidR="008C46F9" w:rsidRDefault="008C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0982467"/>
      <w:docPartObj>
        <w:docPartGallery w:val="Page Numbers (Bottom of Page)"/>
        <w:docPartUnique/>
      </w:docPartObj>
    </w:sdtPr>
    <w:sdtContent>
      <w:p w14:paraId="0F372290" w14:textId="5247AF8B" w:rsidR="001A208A" w:rsidRDefault="001A208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67D">
          <w:rPr>
            <w:noProof/>
          </w:rPr>
          <w:t>26</w:t>
        </w:r>
        <w:r>
          <w:fldChar w:fldCharType="end"/>
        </w:r>
      </w:p>
    </w:sdtContent>
  </w:sdt>
  <w:p w14:paraId="5135B5A5" w14:textId="77777777" w:rsidR="001A208A" w:rsidRDefault="001A208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9D338" w14:textId="77777777" w:rsidR="008C46F9" w:rsidRDefault="008C46F9">
      <w:r>
        <w:separator/>
      </w:r>
    </w:p>
  </w:footnote>
  <w:footnote w:type="continuationSeparator" w:id="0">
    <w:p w14:paraId="57A01320" w14:textId="77777777" w:rsidR="008C46F9" w:rsidRDefault="008C4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B44"/>
    <w:multiLevelType w:val="hybridMultilevel"/>
    <w:tmpl w:val="DC52D620"/>
    <w:lvl w:ilvl="0" w:tplc="6652E53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9D1BEC"/>
    <w:multiLevelType w:val="hybridMultilevel"/>
    <w:tmpl w:val="DE3C2CA4"/>
    <w:lvl w:ilvl="0" w:tplc="0554BD72">
      <w:start w:val="1"/>
      <w:numFmt w:val="decimal"/>
      <w:lvlText w:val="%1."/>
      <w:lvlJc w:val="left"/>
    </w:lvl>
    <w:lvl w:ilvl="1" w:tplc="3E64E812">
      <w:start w:val="1"/>
      <w:numFmt w:val="lowerLetter"/>
      <w:lvlText w:val="%2."/>
      <w:lvlJc w:val="left"/>
      <w:pPr>
        <w:ind w:left="1440" w:hanging="360"/>
      </w:pPr>
    </w:lvl>
    <w:lvl w:ilvl="2" w:tplc="8680773E">
      <w:start w:val="1"/>
      <w:numFmt w:val="lowerRoman"/>
      <w:lvlText w:val="%3."/>
      <w:lvlJc w:val="right"/>
      <w:pPr>
        <w:ind w:left="2160" w:hanging="180"/>
      </w:pPr>
    </w:lvl>
    <w:lvl w:ilvl="3" w:tplc="0B0E525C">
      <w:start w:val="1"/>
      <w:numFmt w:val="decimal"/>
      <w:lvlText w:val="%4."/>
      <w:lvlJc w:val="left"/>
      <w:pPr>
        <w:ind w:left="2880" w:hanging="360"/>
      </w:pPr>
    </w:lvl>
    <w:lvl w:ilvl="4" w:tplc="EC02AAA6">
      <w:start w:val="1"/>
      <w:numFmt w:val="lowerLetter"/>
      <w:lvlText w:val="%5."/>
      <w:lvlJc w:val="left"/>
      <w:pPr>
        <w:ind w:left="3600" w:hanging="360"/>
      </w:pPr>
    </w:lvl>
    <w:lvl w:ilvl="5" w:tplc="4CF0F1F8">
      <w:start w:val="1"/>
      <w:numFmt w:val="lowerRoman"/>
      <w:lvlText w:val="%6."/>
      <w:lvlJc w:val="right"/>
      <w:pPr>
        <w:ind w:left="4320" w:hanging="180"/>
      </w:pPr>
    </w:lvl>
    <w:lvl w:ilvl="6" w:tplc="4D365F4A">
      <w:start w:val="1"/>
      <w:numFmt w:val="decimal"/>
      <w:lvlText w:val="%7."/>
      <w:lvlJc w:val="left"/>
      <w:pPr>
        <w:ind w:left="5040" w:hanging="360"/>
      </w:pPr>
    </w:lvl>
    <w:lvl w:ilvl="7" w:tplc="0F800BAC">
      <w:start w:val="1"/>
      <w:numFmt w:val="lowerLetter"/>
      <w:lvlText w:val="%8."/>
      <w:lvlJc w:val="left"/>
      <w:pPr>
        <w:ind w:left="5760" w:hanging="360"/>
      </w:pPr>
    </w:lvl>
    <w:lvl w:ilvl="8" w:tplc="1FFEB2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D2A39"/>
    <w:multiLevelType w:val="hybridMultilevel"/>
    <w:tmpl w:val="0B96DC94"/>
    <w:lvl w:ilvl="0" w:tplc="B36E0CD8">
      <w:start w:val="1"/>
      <w:numFmt w:val="decimal"/>
      <w:lvlText w:val="%1."/>
      <w:lvlJc w:val="left"/>
    </w:lvl>
    <w:lvl w:ilvl="1" w:tplc="053E574E">
      <w:start w:val="1"/>
      <w:numFmt w:val="lowerLetter"/>
      <w:lvlText w:val="%2."/>
      <w:lvlJc w:val="left"/>
      <w:pPr>
        <w:ind w:left="1440" w:hanging="360"/>
      </w:pPr>
    </w:lvl>
    <w:lvl w:ilvl="2" w:tplc="B17EB04C">
      <w:start w:val="1"/>
      <w:numFmt w:val="lowerRoman"/>
      <w:lvlText w:val="%3."/>
      <w:lvlJc w:val="right"/>
      <w:pPr>
        <w:ind w:left="2160" w:hanging="180"/>
      </w:pPr>
    </w:lvl>
    <w:lvl w:ilvl="3" w:tplc="EC32D132">
      <w:start w:val="1"/>
      <w:numFmt w:val="decimal"/>
      <w:lvlText w:val="%4."/>
      <w:lvlJc w:val="left"/>
      <w:pPr>
        <w:ind w:left="2880" w:hanging="360"/>
      </w:pPr>
    </w:lvl>
    <w:lvl w:ilvl="4" w:tplc="03E0F8FE">
      <w:start w:val="1"/>
      <w:numFmt w:val="lowerLetter"/>
      <w:lvlText w:val="%5."/>
      <w:lvlJc w:val="left"/>
      <w:pPr>
        <w:ind w:left="3600" w:hanging="360"/>
      </w:pPr>
    </w:lvl>
    <w:lvl w:ilvl="5" w:tplc="AB5A1CD4">
      <w:start w:val="1"/>
      <w:numFmt w:val="lowerRoman"/>
      <w:lvlText w:val="%6."/>
      <w:lvlJc w:val="right"/>
      <w:pPr>
        <w:ind w:left="4320" w:hanging="180"/>
      </w:pPr>
    </w:lvl>
    <w:lvl w:ilvl="6" w:tplc="765C205C">
      <w:start w:val="1"/>
      <w:numFmt w:val="decimal"/>
      <w:lvlText w:val="%7."/>
      <w:lvlJc w:val="left"/>
      <w:pPr>
        <w:ind w:left="5040" w:hanging="360"/>
      </w:pPr>
    </w:lvl>
    <w:lvl w:ilvl="7" w:tplc="C31A4C7E">
      <w:start w:val="1"/>
      <w:numFmt w:val="lowerLetter"/>
      <w:lvlText w:val="%8."/>
      <w:lvlJc w:val="left"/>
      <w:pPr>
        <w:ind w:left="5760" w:hanging="360"/>
      </w:pPr>
    </w:lvl>
    <w:lvl w:ilvl="8" w:tplc="16344C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E3CB6"/>
    <w:multiLevelType w:val="hybridMultilevel"/>
    <w:tmpl w:val="AA8E7E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32"/>
    <w:rsid w:val="0000617D"/>
    <w:rsid w:val="000B04A1"/>
    <w:rsid w:val="001442EC"/>
    <w:rsid w:val="00192B76"/>
    <w:rsid w:val="001A208A"/>
    <w:rsid w:val="001F45D7"/>
    <w:rsid w:val="002375C8"/>
    <w:rsid w:val="0025467D"/>
    <w:rsid w:val="00272D25"/>
    <w:rsid w:val="0029000F"/>
    <w:rsid w:val="002E4D67"/>
    <w:rsid w:val="00334832"/>
    <w:rsid w:val="00344A8F"/>
    <w:rsid w:val="0035352B"/>
    <w:rsid w:val="003C62F2"/>
    <w:rsid w:val="00417324"/>
    <w:rsid w:val="00465CD9"/>
    <w:rsid w:val="004C3B70"/>
    <w:rsid w:val="004E09BB"/>
    <w:rsid w:val="00513086"/>
    <w:rsid w:val="00540B6F"/>
    <w:rsid w:val="00570B19"/>
    <w:rsid w:val="00575E5A"/>
    <w:rsid w:val="00581A8A"/>
    <w:rsid w:val="00631C30"/>
    <w:rsid w:val="0064291A"/>
    <w:rsid w:val="00650C83"/>
    <w:rsid w:val="00683D2D"/>
    <w:rsid w:val="006A6900"/>
    <w:rsid w:val="00706E19"/>
    <w:rsid w:val="00723A93"/>
    <w:rsid w:val="007375F1"/>
    <w:rsid w:val="00777E23"/>
    <w:rsid w:val="00850E9E"/>
    <w:rsid w:val="008A1995"/>
    <w:rsid w:val="008A58D5"/>
    <w:rsid w:val="008C46F9"/>
    <w:rsid w:val="009452D5"/>
    <w:rsid w:val="00982EC8"/>
    <w:rsid w:val="0099609C"/>
    <w:rsid w:val="009C04DB"/>
    <w:rsid w:val="00A23B13"/>
    <w:rsid w:val="00A467A5"/>
    <w:rsid w:val="00AF6F20"/>
    <w:rsid w:val="00B513D6"/>
    <w:rsid w:val="00B74C9F"/>
    <w:rsid w:val="00B848D1"/>
    <w:rsid w:val="00BA1B43"/>
    <w:rsid w:val="00BB0027"/>
    <w:rsid w:val="00BC17E5"/>
    <w:rsid w:val="00BE1BFB"/>
    <w:rsid w:val="00C13A6E"/>
    <w:rsid w:val="00C71C2F"/>
    <w:rsid w:val="00C84C4A"/>
    <w:rsid w:val="00CC518A"/>
    <w:rsid w:val="00D6728D"/>
    <w:rsid w:val="00D94999"/>
    <w:rsid w:val="00DD1A5A"/>
    <w:rsid w:val="00E05571"/>
    <w:rsid w:val="00E1619F"/>
    <w:rsid w:val="00E20A65"/>
    <w:rsid w:val="00EA2F89"/>
    <w:rsid w:val="00F10980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9B78"/>
  <w15:docId w15:val="{1804E999-04EC-4469-9823-2D9C339D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B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Pr>
      <w:rFonts w:ascii="Cambria" w:hAnsi="Cambria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Нижний колонтитул Знак"/>
    <w:link w:val="ab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Title"/>
    <w:basedOn w:val="a"/>
    <w:link w:val="af9"/>
    <w:uiPriority w:val="99"/>
    <w:qFormat/>
    <w:pPr>
      <w:widowControl w:val="0"/>
      <w:jc w:val="center"/>
    </w:pPr>
    <w:rPr>
      <w:b/>
      <w:bCs/>
      <w:sz w:val="20"/>
      <w:szCs w:val="20"/>
    </w:rPr>
  </w:style>
  <w:style w:type="character" w:customStyle="1" w:styleId="af9">
    <w:name w:val="Заголовок Знак"/>
    <w:basedOn w:val="a0"/>
    <w:link w:val="af8"/>
    <w:uiPriority w:val="99"/>
    <w:rPr>
      <w:rFonts w:ascii="Cambria" w:hAnsi="Cambria" w:cs="Times New Roman"/>
      <w:b/>
      <w:bCs/>
      <w:sz w:val="32"/>
      <w:szCs w:val="32"/>
    </w:rPr>
  </w:style>
  <w:style w:type="paragraph" w:styleId="afa">
    <w:name w:val="Body Text"/>
    <w:basedOn w:val="a"/>
    <w:link w:val="afb"/>
    <w:uiPriority w:val="99"/>
    <w:pPr>
      <w:widowControl w:val="0"/>
      <w:spacing w:before="1200"/>
      <w:jc w:val="center"/>
    </w:pPr>
    <w:rPr>
      <w:sz w:val="28"/>
      <w:szCs w:val="28"/>
    </w:rPr>
  </w:style>
  <w:style w:type="character" w:customStyle="1" w:styleId="afb">
    <w:name w:val="Основной текст Знак"/>
    <w:basedOn w:val="a0"/>
    <w:link w:val="afa"/>
    <w:uiPriority w:val="99"/>
    <w:semiHidden/>
    <w:rPr>
      <w:rFonts w:cs="Times New Roman"/>
      <w:sz w:val="24"/>
      <w:szCs w:val="24"/>
    </w:rPr>
  </w:style>
  <w:style w:type="character" w:styleId="afc">
    <w:name w:val="Placeholder Text"/>
    <w:basedOn w:val="a0"/>
    <w:uiPriority w:val="99"/>
    <w:semiHidden/>
    <w:rsid w:val="00E20A6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C5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518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53;&#1072;&#1089;&#1090;&#1088;&#1072;&#1080;&#1074;&#1072;&#1077;&#1084;&#1099;&#1077;%20&#1096;&#1072;&#1073;&#1083;&#1086;&#1085;&#1099;%20Office\lab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lab1</Template>
  <TotalTime>62</TotalTime>
  <Pages>26</Pages>
  <Words>3222</Words>
  <Characters>18369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1</vt:lpstr>
    </vt:vector>
  </TitlesOfParts>
  <Company>MCIT</Company>
  <LinksUpToDate>false</LinksUpToDate>
  <CharactersWithSpaces>21548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1</dc:title>
  <dc:subject/>
  <dc:creator>VICTOR</dc:creator>
  <cp:keywords/>
  <dc:description/>
  <cp:lastModifiedBy>RePack by Diakov</cp:lastModifiedBy>
  <cp:revision>4</cp:revision>
  <cp:lastPrinted>2024-03-22T13:25:00Z</cp:lastPrinted>
  <dcterms:created xsi:type="dcterms:W3CDTF">2024-05-17T03:13:00Z</dcterms:created>
  <dcterms:modified xsi:type="dcterms:W3CDTF">2024-05-17T04:14:00Z</dcterms:modified>
</cp:coreProperties>
</file>